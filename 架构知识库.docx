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8E1ACA" w14:textId="77777777" w:rsidR="0079411E" w:rsidRDefault="0079411E">
      <w:pPr>
        <w:spacing w:line="240" w:lineRule="auto"/>
        <w:ind w:firstLineChars="0" w:firstLine="0"/>
        <w:jc w:val="center"/>
        <w:rPr>
          <w:rFonts w:ascii="宋体" w:hAnsi="宋体"/>
        </w:rPr>
      </w:pPr>
    </w:p>
    <w:p w14:paraId="25A69E1D" w14:textId="77777777" w:rsidR="0079411E" w:rsidRDefault="0079411E">
      <w:pPr>
        <w:spacing w:line="240" w:lineRule="auto"/>
        <w:ind w:firstLineChars="0" w:firstLine="0"/>
        <w:jc w:val="center"/>
        <w:rPr>
          <w:rFonts w:ascii="宋体" w:hAnsi="宋体"/>
        </w:rPr>
      </w:pPr>
    </w:p>
    <w:p w14:paraId="040C7324" w14:textId="77777777" w:rsidR="0079411E" w:rsidRDefault="0079411E">
      <w:pPr>
        <w:spacing w:line="240" w:lineRule="auto"/>
        <w:ind w:firstLineChars="0" w:firstLine="0"/>
        <w:jc w:val="center"/>
        <w:rPr>
          <w:rStyle w:val="12"/>
          <w:rFonts w:ascii="宋体" w:eastAsia="宋体" w:hAnsi="宋体"/>
          <w:spacing w:val="0"/>
          <w:kern w:val="2"/>
          <w:sz w:val="24"/>
        </w:rPr>
      </w:pPr>
    </w:p>
    <w:p w14:paraId="6CA9CCD2" w14:textId="77777777" w:rsidR="0079411E" w:rsidRDefault="00166825">
      <w:pPr>
        <w:spacing w:line="240" w:lineRule="auto"/>
        <w:ind w:firstLineChars="0" w:firstLine="0"/>
        <w:jc w:val="center"/>
        <w:rPr>
          <w:rStyle w:val="22"/>
          <w:rFonts w:ascii="宋体" w:hAnsi="宋体"/>
          <w:sz w:val="72"/>
        </w:rPr>
      </w:pPr>
      <w:r>
        <w:rPr>
          <w:rStyle w:val="22"/>
          <w:rFonts w:ascii="华文中宋" w:eastAsia="华文中宋" w:hAnsi="华文中宋" w:hint="eastAsia"/>
          <w:sz w:val="72"/>
        </w:rPr>
        <w:t>程序员知识库</w:t>
      </w:r>
      <w:r w:rsidR="0079411E">
        <w:rPr>
          <w:rStyle w:val="22"/>
          <w:rFonts w:ascii="宋体" w:hAnsi="宋体" w:hint="eastAsia"/>
          <w:sz w:val="72"/>
        </w:rPr>
        <w:t xml:space="preserve"> </w:t>
      </w:r>
    </w:p>
    <w:p w14:paraId="49237C97" w14:textId="77777777" w:rsidR="0079411E" w:rsidRDefault="0079411E">
      <w:pPr>
        <w:spacing w:line="240" w:lineRule="auto"/>
        <w:ind w:firstLineChars="0" w:firstLine="0"/>
        <w:jc w:val="center"/>
        <w:rPr>
          <w:rStyle w:val="22"/>
        </w:rPr>
      </w:pPr>
    </w:p>
    <w:p w14:paraId="716F80B3" w14:textId="77777777" w:rsidR="0079411E" w:rsidRDefault="0079411E">
      <w:pPr>
        <w:spacing w:line="240" w:lineRule="auto"/>
        <w:ind w:firstLineChars="0" w:firstLine="0"/>
        <w:jc w:val="center"/>
        <w:rPr>
          <w:rStyle w:val="22"/>
        </w:rPr>
      </w:pPr>
    </w:p>
    <w:p w14:paraId="5DA936AE" w14:textId="77777777" w:rsidR="0079411E" w:rsidRDefault="0079411E">
      <w:pPr>
        <w:spacing w:line="240" w:lineRule="auto"/>
        <w:ind w:firstLineChars="0" w:firstLine="0"/>
        <w:jc w:val="center"/>
        <w:rPr>
          <w:rStyle w:val="22"/>
        </w:rPr>
      </w:pPr>
    </w:p>
    <w:p w14:paraId="3FA3A187" w14:textId="77777777" w:rsidR="0079411E" w:rsidRDefault="0079411E">
      <w:pPr>
        <w:spacing w:line="240" w:lineRule="auto"/>
        <w:ind w:firstLineChars="0" w:firstLine="0"/>
        <w:jc w:val="center"/>
        <w:rPr>
          <w:rStyle w:val="-8"/>
          <w:b/>
        </w:rPr>
      </w:pPr>
    </w:p>
    <w:p w14:paraId="03789C9A" w14:textId="77777777" w:rsidR="0079411E" w:rsidRDefault="0079411E">
      <w:pPr>
        <w:spacing w:line="240" w:lineRule="auto"/>
        <w:ind w:firstLineChars="0" w:firstLine="0"/>
        <w:jc w:val="center"/>
        <w:rPr>
          <w:rStyle w:val="-8"/>
          <w:b/>
        </w:rPr>
      </w:pPr>
    </w:p>
    <w:p w14:paraId="451C6A48" w14:textId="77777777" w:rsidR="0079411E" w:rsidRDefault="0079411E">
      <w:pPr>
        <w:spacing w:line="240" w:lineRule="auto"/>
        <w:ind w:firstLineChars="0" w:firstLine="0"/>
        <w:jc w:val="center"/>
        <w:rPr>
          <w:rStyle w:val="-8"/>
          <w:b/>
        </w:rPr>
      </w:pPr>
    </w:p>
    <w:p w14:paraId="6E2617AE" w14:textId="77777777" w:rsidR="0079411E" w:rsidRDefault="0079411E">
      <w:pPr>
        <w:spacing w:line="240" w:lineRule="auto"/>
        <w:ind w:firstLineChars="0" w:firstLine="0"/>
        <w:jc w:val="center"/>
        <w:rPr>
          <w:rStyle w:val="-8"/>
          <w:b/>
        </w:rPr>
      </w:pPr>
    </w:p>
    <w:p w14:paraId="46677202" w14:textId="77777777" w:rsidR="0079411E" w:rsidRDefault="0079411E">
      <w:pPr>
        <w:spacing w:line="240" w:lineRule="auto"/>
        <w:ind w:firstLineChars="0" w:firstLine="0"/>
        <w:jc w:val="center"/>
        <w:rPr>
          <w:rStyle w:val="-d"/>
        </w:rPr>
      </w:pPr>
    </w:p>
    <w:p w14:paraId="098DA40D" w14:textId="77777777" w:rsidR="00166825" w:rsidRDefault="00166825">
      <w:pPr>
        <w:spacing w:line="240" w:lineRule="auto"/>
        <w:ind w:firstLineChars="0" w:firstLine="0"/>
        <w:jc w:val="center"/>
        <w:rPr>
          <w:rStyle w:val="-d"/>
        </w:rPr>
      </w:pPr>
    </w:p>
    <w:p w14:paraId="19DB3ABA" w14:textId="77777777" w:rsidR="00166825" w:rsidRDefault="00166825">
      <w:pPr>
        <w:spacing w:line="240" w:lineRule="auto"/>
        <w:ind w:firstLineChars="0" w:firstLine="0"/>
        <w:jc w:val="center"/>
        <w:rPr>
          <w:rStyle w:val="-d"/>
        </w:rPr>
      </w:pPr>
    </w:p>
    <w:p w14:paraId="0A68A74C" w14:textId="77777777" w:rsidR="00166825" w:rsidRDefault="00166825">
      <w:pPr>
        <w:spacing w:line="240" w:lineRule="auto"/>
        <w:ind w:firstLineChars="0" w:firstLine="0"/>
        <w:jc w:val="center"/>
        <w:rPr>
          <w:rStyle w:val="-d"/>
        </w:rPr>
      </w:pPr>
    </w:p>
    <w:p w14:paraId="6BE6CB26" w14:textId="77777777" w:rsidR="0079411E" w:rsidRDefault="0079411E">
      <w:pPr>
        <w:spacing w:line="240" w:lineRule="auto"/>
        <w:ind w:firstLineChars="0" w:firstLine="0"/>
        <w:jc w:val="center"/>
        <w:rPr>
          <w:sz w:val="36"/>
        </w:rPr>
      </w:pPr>
    </w:p>
    <w:p w14:paraId="100C6805" w14:textId="77777777" w:rsidR="006B09BF" w:rsidRDefault="0079411E">
      <w:pPr>
        <w:spacing w:line="240" w:lineRule="auto"/>
        <w:ind w:firstLineChars="0" w:firstLine="0"/>
        <w:jc w:val="center"/>
        <w:rPr>
          <w:rFonts w:ascii="华文中宋" w:eastAsia="华文中宋" w:hAnsi="华文中宋"/>
          <w:b/>
          <w:bCs/>
          <w:sz w:val="36"/>
        </w:rPr>
        <w:sectPr w:rsidR="006B09BF">
          <w:headerReference w:type="even" r:id="rId8"/>
          <w:headerReference w:type="default" r:id="rId9"/>
          <w:footerReference w:type="even" r:id="rId10"/>
          <w:footerReference w:type="default" r:id="rId11"/>
          <w:headerReference w:type="first" r:id="rId12"/>
          <w:footerReference w:type="first" r:id="rId13"/>
          <w:pgSz w:w="11907" w:h="16840"/>
          <w:pgMar w:top="1701" w:right="1418" w:bottom="1418" w:left="1418" w:header="907" w:footer="851" w:gutter="567"/>
          <w:paperSrc w:first="31096" w:other="31096"/>
          <w:pgNumType w:fmt="lowerRoman" w:start="1"/>
          <w:cols w:space="720"/>
          <w:docGrid w:type="lines" w:linePitch="312"/>
        </w:sectPr>
      </w:pPr>
      <w:r>
        <w:rPr>
          <w:rFonts w:ascii="华文中宋" w:eastAsia="华文中宋" w:hAnsi="华文中宋" w:hint="eastAsia"/>
          <w:b/>
          <w:bCs/>
          <w:sz w:val="36"/>
        </w:rPr>
        <w:t>二○一</w:t>
      </w:r>
      <w:r w:rsidR="008B62A4">
        <w:rPr>
          <w:rFonts w:ascii="华文中宋" w:eastAsia="华文中宋" w:hAnsi="华文中宋" w:hint="eastAsia"/>
          <w:b/>
          <w:bCs/>
          <w:sz w:val="36"/>
        </w:rPr>
        <w:t>九</w:t>
      </w:r>
      <w:r>
        <w:rPr>
          <w:rFonts w:ascii="华文中宋" w:eastAsia="华文中宋" w:hAnsi="华文中宋" w:hint="eastAsia"/>
          <w:b/>
          <w:bCs/>
          <w:sz w:val="36"/>
        </w:rPr>
        <w:t>年</w:t>
      </w:r>
      <w:r w:rsidR="008B62A4">
        <w:rPr>
          <w:rFonts w:ascii="华文中宋" w:eastAsia="华文中宋" w:hAnsi="华文中宋" w:hint="eastAsia"/>
          <w:b/>
          <w:bCs/>
          <w:sz w:val="36"/>
        </w:rPr>
        <w:t>十一</w:t>
      </w:r>
      <w:r>
        <w:rPr>
          <w:rFonts w:ascii="华文中宋" w:eastAsia="华文中宋" w:hAnsi="华文中宋" w:hint="eastAsia"/>
          <w:b/>
          <w:bCs/>
          <w:sz w:val="36"/>
        </w:rPr>
        <w:t>月</w:t>
      </w:r>
    </w:p>
    <w:p w14:paraId="46FF3AFE" w14:textId="77777777" w:rsidR="006B09BF" w:rsidRDefault="006B09BF" w:rsidP="006B09BF">
      <w:pPr>
        <w:pStyle w:val="af3"/>
        <w:spacing w:before="340" w:after="320" w:line="360" w:lineRule="auto"/>
        <w:rPr>
          <w:rFonts w:ascii="宋体" w:eastAsia="宋体" w:hAnsi="宋体"/>
          <w:b/>
          <w:sz w:val="36"/>
          <w:szCs w:val="36"/>
        </w:rPr>
      </w:pPr>
      <w:bookmarkStart w:id="0" w:name="_Toc25994658"/>
      <w:r>
        <w:rPr>
          <w:rFonts w:ascii="宋体" w:eastAsia="宋体" w:hAnsi="宋体" w:hint="eastAsia"/>
          <w:b/>
          <w:sz w:val="36"/>
          <w:szCs w:val="36"/>
        </w:rPr>
        <w:lastRenderedPageBreak/>
        <w:t>摘  要</w:t>
      </w:r>
      <w:bookmarkEnd w:id="0"/>
    </w:p>
    <w:p w14:paraId="4886FE6F" w14:textId="77777777" w:rsidR="007503AD" w:rsidRDefault="006F35E2" w:rsidP="006C2F4B">
      <w:pPr>
        <w:pStyle w:val="215"/>
      </w:pPr>
      <w:r>
        <w:rPr>
          <w:rFonts w:hint="eastAsia"/>
        </w:rPr>
        <w:t>记录程序员学习的点滴</w:t>
      </w:r>
    </w:p>
    <w:p w14:paraId="7DDBD232" w14:textId="2A1E58EE" w:rsidR="006B09BF" w:rsidRDefault="006B09BF" w:rsidP="00365053">
      <w:pPr>
        <w:spacing w:line="240" w:lineRule="auto"/>
        <w:ind w:firstLineChars="0" w:firstLine="0"/>
        <w:sectPr w:rsidR="006B09BF">
          <w:footerReference w:type="default" r:id="rId14"/>
          <w:pgSz w:w="11907" w:h="16840"/>
          <w:pgMar w:top="1701" w:right="1418" w:bottom="1418" w:left="1418" w:header="907" w:footer="851" w:gutter="567"/>
          <w:paperSrc w:first="31096" w:other="31096"/>
          <w:pgNumType w:fmt="lowerRoman" w:start="1"/>
          <w:cols w:space="720"/>
          <w:docGrid w:type="lines" w:linePitch="312"/>
        </w:sectPr>
      </w:pPr>
      <w:r>
        <w:rPr>
          <w:rFonts w:ascii="黑体" w:eastAsia="黑体" w:hint="eastAsia"/>
        </w:rPr>
        <w:t>关键词：</w:t>
      </w:r>
      <w:r w:rsidR="00936E9A">
        <w:rPr>
          <w:rFonts w:hint="eastAsia"/>
        </w:rPr>
        <w:t>工作、学习、成长、面试</w:t>
      </w:r>
    </w:p>
    <w:p w14:paraId="751BBB40" w14:textId="77777777" w:rsidR="0079411E" w:rsidRDefault="0079411E">
      <w:pPr>
        <w:pStyle w:val="af3"/>
        <w:spacing w:before="340" w:after="320" w:line="360" w:lineRule="auto"/>
        <w:rPr>
          <w:rFonts w:ascii="宋体" w:eastAsia="宋体" w:hAnsi="宋体"/>
          <w:b/>
          <w:sz w:val="36"/>
          <w:szCs w:val="36"/>
        </w:rPr>
      </w:pPr>
      <w:bookmarkStart w:id="1" w:name="中文摘要"/>
      <w:bookmarkStart w:id="2" w:name="_Toc312182038"/>
      <w:bookmarkStart w:id="3" w:name="_Toc25994659"/>
      <w:bookmarkEnd w:id="1"/>
      <w:r>
        <w:rPr>
          <w:rFonts w:ascii="宋体" w:eastAsia="宋体" w:hAnsi="宋体" w:hint="eastAsia"/>
          <w:b/>
          <w:sz w:val="36"/>
          <w:szCs w:val="36"/>
        </w:rPr>
        <w:lastRenderedPageBreak/>
        <w:t>目  录</w:t>
      </w:r>
      <w:bookmarkEnd w:id="2"/>
      <w:bookmarkEnd w:id="3"/>
    </w:p>
    <w:p w14:paraId="43EB8674" w14:textId="77777777" w:rsidR="00E936CE" w:rsidRPr="008F04F3" w:rsidRDefault="0079411E">
      <w:pPr>
        <w:pStyle w:val="13"/>
        <w:rPr>
          <w:rFonts w:ascii="等线" w:eastAsia="等线" w:hAnsi="等线"/>
          <w:noProof/>
          <w:sz w:val="21"/>
          <w:szCs w:val="22"/>
        </w:rPr>
      </w:pPr>
      <w:r>
        <w:fldChar w:fldCharType="begin"/>
      </w:r>
      <w:r>
        <w:instrText xml:space="preserve"> TOC \o "1-3" \h \z </w:instrText>
      </w:r>
      <w:r>
        <w:fldChar w:fldCharType="separate"/>
      </w:r>
      <w:hyperlink w:anchor="_Toc25994658" w:history="1">
        <w:r w:rsidR="00E936CE" w:rsidRPr="005101FD">
          <w:rPr>
            <w:rStyle w:val="a6"/>
            <w:rFonts w:ascii="宋体" w:hAnsi="宋体"/>
            <w:b/>
            <w:noProof/>
          </w:rPr>
          <w:t>摘  要</w:t>
        </w:r>
        <w:r w:rsidR="00E936CE">
          <w:rPr>
            <w:noProof/>
            <w:webHidden/>
          </w:rPr>
          <w:tab/>
        </w:r>
        <w:r w:rsidR="00E936CE">
          <w:rPr>
            <w:noProof/>
            <w:webHidden/>
          </w:rPr>
          <w:fldChar w:fldCharType="begin"/>
        </w:r>
        <w:r w:rsidR="00E936CE">
          <w:rPr>
            <w:noProof/>
            <w:webHidden/>
          </w:rPr>
          <w:instrText xml:space="preserve"> PAGEREF _Toc25994658 \h </w:instrText>
        </w:r>
        <w:r w:rsidR="00E936CE">
          <w:rPr>
            <w:noProof/>
            <w:webHidden/>
          </w:rPr>
        </w:r>
        <w:r w:rsidR="00E936CE">
          <w:rPr>
            <w:noProof/>
            <w:webHidden/>
          </w:rPr>
          <w:fldChar w:fldCharType="separate"/>
        </w:r>
        <w:r w:rsidR="00E936CE">
          <w:rPr>
            <w:noProof/>
            <w:webHidden/>
          </w:rPr>
          <w:t>i</w:t>
        </w:r>
        <w:r w:rsidR="00E936CE">
          <w:rPr>
            <w:noProof/>
            <w:webHidden/>
          </w:rPr>
          <w:fldChar w:fldCharType="end"/>
        </w:r>
      </w:hyperlink>
    </w:p>
    <w:p w14:paraId="3D91E1E3" w14:textId="77777777" w:rsidR="00E936CE" w:rsidRPr="008F04F3" w:rsidRDefault="00C0680B">
      <w:pPr>
        <w:pStyle w:val="13"/>
        <w:rPr>
          <w:rFonts w:ascii="等线" w:eastAsia="等线" w:hAnsi="等线"/>
          <w:noProof/>
          <w:sz w:val="21"/>
          <w:szCs w:val="22"/>
        </w:rPr>
      </w:pPr>
      <w:hyperlink w:anchor="_Toc25994659" w:history="1">
        <w:r w:rsidR="00E936CE" w:rsidRPr="005101FD">
          <w:rPr>
            <w:rStyle w:val="a6"/>
            <w:rFonts w:ascii="宋体" w:hAnsi="宋体"/>
            <w:b/>
            <w:noProof/>
          </w:rPr>
          <w:t>目  录</w:t>
        </w:r>
        <w:r w:rsidR="00E936CE">
          <w:rPr>
            <w:noProof/>
            <w:webHidden/>
          </w:rPr>
          <w:tab/>
        </w:r>
        <w:r w:rsidR="00E936CE">
          <w:rPr>
            <w:noProof/>
            <w:webHidden/>
          </w:rPr>
          <w:fldChar w:fldCharType="begin"/>
        </w:r>
        <w:r w:rsidR="00E936CE">
          <w:rPr>
            <w:noProof/>
            <w:webHidden/>
          </w:rPr>
          <w:instrText xml:space="preserve"> PAGEREF _Toc25994659 \h </w:instrText>
        </w:r>
        <w:r w:rsidR="00E936CE">
          <w:rPr>
            <w:noProof/>
            <w:webHidden/>
          </w:rPr>
        </w:r>
        <w:r w:rsidR="00E936CE">
          <w:rPr>
            <w:noProof/>
            <w:webHidden/>
          </w:rPr>
          <w:fldChar w:fldCharType="separate"/>
        </w:r>
        <w:r w:rsidR="00E936CE">
          <w:rPr>
            <w:noProof/>
            <w:webHidden/>
          </w:rPr>
          <w:t>ii</w:t>
        </w:r>
        <w:r w:rsidR="00E936CE">
          <w:rPr>
            <w:noProof/>
            <w:webHidden/>
          </w:rPr>
          <w:fldChar w:fldCharType="end"/>
        </w:r>
      </w:hyperlink>
    </w:p>
    <w:p w14:paraId="2093A1D3" w14:textId="77777777" w:rsidR="00E936CE" w:rsidRPr="008F04F3" w:rsidRDefault="00C0680B">
      <w:pPr>
        <w:pStyle w:val="13"/>
        <w:tabs>
          <w:tab w:val="left" w:pos="1260"/>
        </w:tabs>
        <w:rPr>
          <w:rFonts w:ascii="等线" w:eastAsia="等线" w:hAnsi="等线"/>
          <w:noProof/>
          <w:sz w:val="21"/>
          <w:szCs w:val="22"/>
        </w:rPr>
      </w:pPr>
      <w:hyperlink w:anchor="_Toc25994660" w:history="1">
        <w:r w:rsidR="00E936CE" w:rsidRPr="005101FD">
          <w:rPr>
            <w:rStyle w:val="a6"/>
            <w:noProof/>
          </w:rPr>
          <w:t>1</w:t>
        </w:r>
        <w:r w:rsidR="00E936CE" w:rsidRPr="008F04F3">
          <w:rPr>
            <w:rFonts w:ascii="等线" w:eastAsia="等线" w:hAnsi="等线"/>
            <w:noProof/>
            <w:sz w:val="21"/>
            <w:szCs w:val="22"/>
          </w:rPr>
          <w:tab/>
        </w:r>
        <w:r w:rsidR="00E936CE" w:rsidRPr="005101FD">
          <w:rPr>
            <w:rStyle w:val="a6"/>
            <w:noProof/>
          </w:rPr>
          <w:t>绪论</w:t>
        </w:r>
        <w:r w:rsidR="00E936CE">
          <w:rPr>
            <w:noProof/>
            <w:webHidden/>
          </w:rPr>
          <w:tab/>
        </w:r>
        <w:r w:rsidR="00E936CE">
          <w:rPr>
            <w:noProof/>
            <w:webHidden/>
          </w:rPr>
          <w:fldChar w:fldCharType="begin"/>
        </w:r>
        <w:r w:rsidR="00E936CE">
          <w:rPr>
            <w:noProof/>
            <w:webHidden/>
          </w:rPr>
          <w:instrText xml:space="preserve"> PAGEREF _Toc25994660 \h </w:instrText>
        </w:r>
        <w:r w:rsidR="00E936CE">
          <w:rPr>
            <w:noProof/>
            <w:webHidden/>
          </w:rPr>
        </w:r>
        <w:r w:rsidR="00E936CE">
          <w:rPr>
            <w:noProof/>
            <w:webHidden/>
          </w:rPr>
          <w:fldChar w:fldCharType="separate"/>
        </w:r>
        <w:r w:rsidR="00E936CE">
          <w:rPr>
            <w:noProof/>
            <w:webHidden/>
          </w:rPr>
          <w:t>1</w:t>
        </w:r>
        <w:r w:rsidR="00E936CE">
          <w:rPr>
            <w:noProof/>
            <w:webHidden/>
          </w:rPr>
          <w:fldChar w:fldCharType="end"/>
        </w:r>
      </w:hyperlink>
    </w:p>
    <w:p w14:paraId="5AB3E5C1" w14:textId="77777777" w:rsidR="00E936CE" w:rsidRPr="008F04F3" w:rsidRDefault="00C0680B">
      <w:pPr>
        <w:pStyle w:val="13"/>
        <w:tabs>
          <w:tab w:val="left" w:pos="1260"/>
        </w:tabs>
        <w:rPr>
          <w:rFonts w:ascii="等线" w:eastAsia="等线" w:hAnsi="等线"/>
          <w:noProof/>
          <w:sz w:val="21"/>
          <w:szCs w:val="22"/>
        </w:rPr>
      </w:pPr>
      <w:hyperlink w:anchor="_Toc25994661" w:history="1">
        <w:r w:rsidR="00E936CE" w:rsidRPr="005101FD">
          <w:rPr>
            <w:rStyle w:val="a6"/>
            <w:noProof/>
          </w:rPr>
          <w:t>2</w:t>
        </w:r>
        <w:r w:rsidR="00E936CE" w:rsidRPr="008F04F3">
          <w:rPr>
            <w:rFonts w:ascii="等线" w:eastAsia="等线" w:hAnsi="等线"/>
            <w:noProof/>
            <w:sz w:val="21"/>
            <w:szCs w:val="22"/>
          </w:rPr>
          <w:tab/>
        </w:r>
        <w:r w:rsidR="00E936CE" w:rsidRPr="005101FD">
          <w:rPr>
            <w:rStyle w:val="a6"/>
            <w:noProof/>
          </w:rPr>
          <w:t>设计资料</w:t>
        </w:r>
        <w:r w:rsidR="00E936CE">
          <w:rPr>
            <w:noProof/>
            <w:webHidden/>
          </w:rPr>
          <w:tab/>
        </w:r>
        <w:r w:rsidR="00E936CE">
          <w:rPr>
            <w:noProof/>
            <w:webHidden/>
          </w:rPr>
          <w:fldChar w:fldCharType="begin"/>
        </w:r>
        <w:r w:rsidR="00E936CE">
          <w:rPr>
            <w:noProof/>
            <w:webHidden/>
          </w:rPr>
          <w:instrText xml:space="preserve"> PAGEREF _Toc25994661 \h </w:instrText>
        </w:r>
        <w:r w:rsidR="00E936CE">
          <w:rPr>
            <w:noProof/>
            <w:webHidden/>
          </w:rPr>
        </w:r>
        <w:r w:rsidR="00E936CE">
          <w:rPr>
            <w:noProof/>
            <w:webHidden/>
          </w:rPr>
          <w:fldChar w:fldCharType="separate"/>
        </w:r>
        <w:r w:rsidR="00E936CE">
          <w:rPr>
            <w:noProof/>
            <w:webHidden/>
          </w:rPr>
          <w:t>2</w:t>
        </w:r>
        <w:r w:rsidR="00E936CE">
          <w:rPr>
            <w:noProof/>
            <w:webHidden/>
          </w:rPr>
          <w:fldChar w:fldCharType="end"/>
        </w:r>
      </w:hyperlink>
    </w:p>
    <w:p w14:paraId="42820F9B" w14:textId="77777777" w:rsidR="00E936CE" w:rsidRPr="008F04F3" w:rsidRDefault="00C0680B">
      <w:pPr>
        <w:pStyle w:val="23"/>
        <w:tabs>
          <w:tab w:val="left" w:pos="1680"/>
          <w:tab w:val="right" w:leader="dot" w:pos="8494"/>
        </w:tabs>
        <w:ind w:left="480" w:firstLine="480"/>
        <w:rPr>
          <w:rFonts w:ascii="等线" w:eastAsia="等线" w:hAnsi="等线"/>
          <w:noProof/>
          <w:sz w:val="21"/>
          <w:szCs w:val="22"/>
        </w:rPr>
      </w:pPr>
      <w:hyperlink w:anchor="_Toc25994662" w:history="1">
        <w:r w:rsidR="00E936CE" w:rsidRPr="005101FD">
          <w:rPr>
            <w:rStyle w:val="a6"/>
            <w:noProof/>
          </w:rPr>
          <w:t>2.1</w:t>
        </w:r>
        <w:r w:rsidR="00E936CE" w:rsidRPr="008F04F3">
          <w:rPr>
            <w:rFonts w:ascii="等线" w:eastAsia="等线" w:hAnsi="等线"/>
            <w:noProof/>
            <w:sz w:val="21"/>
            <w:szCs w:val="22"/>
          </w:rPr>
          <w:tab/>
        </w:r>
        <w:r w:rsidR="00E936CE" w:rsidRPr="005101FD">
          <w:rPr>
            <w:rStyle w:val="a6"/>
            <w:noProof/>
          </w:rPr>
          <w:t>工程概况</w:t>
        </w:r>
        <w:r w:rsidR="00E936CE">
          <w:rPr>
            <w:noProof/>
            <w:webHidden/>
          </w:rPr>
          <w:tab/>
        </w:r>
        <w:r w:rsidR="00E936CE">
          <w:rPr>
            <w:noProof/>
            <w:webHidden/>
          </w:rPr>
          <w:fldChar w:fldCharType="begin"/>
        </w:r>
        <w:r w:rsidR="00E936CE">
          <w:rPr>
            <w:noProof/>
            <w:webHidden/>
          </w:rPr>
          <w:instrText xml:space="preserve"> PAGEREF _Toc25994662 \h </w:instrText>
        </w:r>
        <w:r w:rsidR="00E936CE">
          <w:rPr>
            <w:noProof/>
            <w:webHidden/>
          </w:rPr>
        </w:r>
        <w:r w:rsidR="00E936CE">
          <w:rPr>
            <w:noProof/>
            <w:webHidden/>
          </w:rPr>
          <w:fldChar w:fldCharType="separate"/>
        </w:r>
        <w:r w:rsidR="00E936CE">
          <w:rPr>
            <w:noProof/>
            <w:webHidden/>
          </w:rPr>
          <w:t>2</w:t>
        </w:r>
        <w:r w:rsidR="00E936CE">
          <w:rPr>
            <w:noProof/>
            <w:webHidden/>
          </w:rPr>
          <w:fldChar w:fldCharType="end"/>
        </w:r>
      </w:hyperlink>
    </w:p>
    <w:p w14:paraId="129D75C4" w14:textId="77777777" w:rsidR="00E936CE" w:rsidRPr="008F04F3" w:rsidRDefault="00C0680B">
      <w:pPr>
        <w:pStyle w:val="13"/>
        <w:rPr>
          <w:rFonts w:ascii="等线" w:eastAsia="等线" w:hAnsi="等线"/>
          <w:noProof/>
          <w:sz w:val="21"/>
          <w:szCs w:val="22"/>
        </w:rPr>
      </w:pPr>
      <w:hyperlink w:anchor="_Toc25994663" w:history="1">
        <w:r w:rsidR="00E936CE" w:rsidRPr="005101FD">
          <w:rPr>
            <w:rStyle w:val="a6"/>
            <w:noProof/>
          </w:rPr>
          <w:t>结论</w:t>
        </w:r>
        <w:r w:rsidR="00E936CE">
          <w:rPr>
            <w:noProof/>
            <w:webHidden/>
          </w:rPr>
          <w:tab/>
        </w:r>
        <w:r w:rsidR="00E936CE">
          <w:rPr>
            <w:noProof/>
            <w:webHidden/>
          </w:rPr>
          <w:fldChar w:fldCharType="begin"/>
        </w:r>
        <w:r w:rsidR="00E936CE">
          <w:rPr>
            <w:noProof/>
            <w:webHidden/>
          </w:rPr>
          <w:instrText xml:space="preserve"> PAGEREF _Toc25994663 \h </w:instrText>
        </w:r>
        <w:r w:rsidR="00E936CE">
          <w:rPr>
            <w:noProof/>
            <w:webHidden/>
          </w:rPr>
        </w:r>
        <w:r w:rsidR="00E936CE">
          <w:rPr>
            <w:noProof/>
            <w:webHidden/>
          </w:rPr>
          <w:fldChar w:fldCharType="separate"/>
        </w:r>
        <w:r w:rsidR="00E936CE">
          <w:rPr>
            <w:noProof/>
            <w:webHidden/>
          </w:rPr>
          <w:t>3</w:t>
        </w:r>
        <w:r w:rsidR="00E936CE">
          <w:rPr>
            <w:noProof/>
            <w:webHidden/>
          </w:rPr>
          <w:fldChar w:fldCharType="end"/>
        </w:r>
      </w:hyperlink>
    </w:p>
    <w:p w14:paraId="3DBBAC7B" w14:textId="77777777" w:rsidR="00E936CE" w:rsidRPr="008F04F3" w:rsidRDefault="00C0680B">
      <w:pPr>
        <w:pStyle w:val="13"/>
        <w:rPr>
          <w:rFonts w:ascii="等线" w:eastAsia="等线" w:hAnsi="等线"/>
          <w:noProof/>
          <w:sz w:val="21"/>
          <w:szCs w:val="22"/>
        </w:rPr>
      </w:pPr>
      <w:hyperlink w:anchor="_Toc25994664" w:history="1">
        <w:r w:rsidR="00E936CE" w:rsidRPr="005101FD">
          <w:rPr>
            <w:rStyle w:val="a6"/>
            <w:rFonts w:ascii="宋体" w:hAnsi="宋体"/>
            <w:b/>
            <w:noProof/>
          </w:rPr>
          <w:t>致  谢</w:t>
        </w:r>
        <w:r w:rsidR="00E936CE">
          <w:rPr>
            <w:noProof/>
            <w:webHidden/>
          </w:rPr>
          <w:tab/>
        </w:r>
        <w:r w:rsidR="00E936CE">
          <w:rPr>
            <w:noProof/>
            <w:webHidden/>
          </w:rPr>
          <w:fldChar w:fldCharType="begin"/>
        </w:r>
        <w:r w:rsidR="00E936CE">
          <w:rPr>
            <w:noProof/>
            <w:webHidden/>
          </w:rPr>
          <w:instrText xml:space="preserve"> PAGEREF _Toc25994664 \h </w:instrText>
        </w:r>
        <w:r w:rsidR="00E936CE">
          <w:rPr>
            <w:noProof/>
            <w:webHidden/>
          </w:rPr>
        </w:r>
        <w:r w:rsidR="00E936CE">
          <w:rPr>
            <w:noProof/>
            <w:webHidden/>
          </w:rPr>
          <w:fldChar w:fldCharType="separate"/>
        </w:r>
        <w:r w:rsidR="00E936CE">
          <w:rPr>
            <w:noProof/>
            <w:webHidden/>
          </w:rPr>
          <w:t>4</w:t>
        </w:r>
        <w:r w:rsidR="00E936CE">
          <w:rPr>
            <w:noProof/>
            <w:webHidden/>
          </w:rPr>
          <w:fldChar w:fldCharType="end"/>
        </w:r>
      </w:hyperlink>
    </w:p>
    <w:p w14:paraId="63D4C113" w14:textId="77777777" w:rsidR="00E936CE" w:rsidRPr="008F04F3" w:rsidRDefault="00C0680B">
      <w:pPr>
        <w:pStyle w:val="13"/>
        <w:rPr>
          <w:rFonts w:ascii="等线" w:eastAsia="等线" w:hAnsi="等线"/>
          <w:noProof/>
          <w:sz w:val="21"/>
          <w:szCs w:val="22"/>
        </w:rPr>
      </w:pPr>
      <w:hyperlink w:anchor="_Toc25994665" w:history="1">
        <w:r w:rsidR="00E936CE" w:rsidRPr="005101FD">
          <w:rPr>
            <w:rStyle w:val="a6"/>
            <w:rFonts w:ascii="宋体" w:hAnsi="宋体"/>
            <w:b/>
            <w:noProof/>
          </w:rPr>
          <w:t>参考文献</w:t>
        </w:r>
        <w:r w:rsidR="00E936CE">
          <w:rPr>
            <w:noProof/>
            <w:webHidden/>
          </w:rPr>
          <w:tab/>
        </w:r>
        <w:r w:rsidR="00E936CE">
          <w:rPr>
            <w:noProof/>
            <w:webHidden/>
          </w:rPr>
          <w:fldChar w:fldCharType="begin"/>
        </w:r>
        <w:r w:rsidR="00E936CE">
          <w:rPr>
            <w:noProof/>
            <w:webHidden/>
          </w:rPr>
          <w:instrText xml:space="preserve"> PAGEREF _Toc25994665 \h </w:instrText>
        </w:r>
        <w:r w:rsidR="00E936CE">
          <w:rPr>
            <w:noProof/>
            <w:webHidden/>
          </w:rPr>
        </w:r>
        <w:r w:rsidR="00E936CE">
          <w:rPr>
            <w:noProof/>
            <w:webHidden/>
          </w:rPr>
          <w:fldChar w:fldCharType="separate"/>
        </w:r>
        <w:r w:rsidR="00E936CE">
          <w:rPr>
            <w:noProof/>
            <w:webHidden/>
          </w:rPr>
          <w:t>5</w:t>
        </w:r>
        <w:r w:rsidR="00E936CE">
          <w:rPr>
            <w:noProof/>
            <w:webHidden/>
          </w:rPr>
          <w:fldChar w:fldCharType="end"/>
        </w:r>
      </w:hyperlink>
    </w:p>
    <w:p w14:paraId="73FFE04C" w14:textId="77777777" w:rsidR="0079411E" w:rsidRDefault="0079411E" w:rsidP="00192DF7">
      <w:pPr>
        <w:pStyle w:val="aa"/>
        <w:spacing w:before="0" w:line="360" w:lineRule="auto"/>
      </w:pPr>
      <w:r>
        <w:fldChar w:fldCharType="end"/>
      </w:r>
    </w:p>
    <w:p w14:paraId="3A4CC11D" w14:textId="77777777" w:rsidR="0079411E" w:rsidRDefault="0079411E">
      <w:pPr>
        <w:pStyle w:val="aa"/>
      </w:pPr>
    </w:p>
    <w:p w14:paraId="2D9958F7" w14:textId="77777777" w:rsidR="0079411E" w:rsidRDefault="0079411E">
      <w:pPr>
        <w:pStyle w:val="aa"/>
        <w:sectPr w:rsidR="0079411E">
          <w:footerReference w:type="default" r:id="rId15"/>
          <w:pgSz w:w="11907" w:h="16840"/>
          <w:pgMar w:top="1701" w:right="1418" w:bottom="1418" w:left="1418" w:header="907" w:footer="851" w:gutter="567"/>
          <w:paperSrc w:first="31096" w:other="31096"/>
          <w:pgNumType w:fmt="lowerRoman"/>
          <w:cols w:space="720"/>
          <w:docGrid w:type="lines" w:linePitch="312"/>
        </w:sectPr>
      </w:pPr>
    </w:p>
    <w:p w14:paraId="6EF6D6FE" w14:textId="77777777" w:rsidR="0079411E" w:rsidRDefault="0079411E" w:rsidP="0042130A">
      <w:pPr>
        <w:pStyle w:val="1"/>
      </w:pPr>
      <w:bookmarkStart w:id="4" w:name="_Toc25994660"/>
      <w:r>
        <w:rPr>
          <w:rFonts w:hint="eastAsia"/>
        </w:rPr>
        <w:lastRenderedPageBreak/>
        <w:t>绪论</w:t>
      </w:r>
      <w:bookmarkEnd w:id="4"/>
    </w:p>
    <w:p w14:paraId="0EA2B142" w14:textId="1CFD0DB8" w:rsidR="0079411E" w:rsidRDefault="00C05478" w:rsidP="006C2F4B">
      <w:pPr>
        <w:pStyle w:val="215"/>
      </w:pPr>
      <w:r>
        <w:rPr>
          <w:rFonts w:hint="eastAsia"/>
        </w:rPr>
        <w:t>由于平时学习时间都比较分散，没有对所学知识进行总结，导致所学知识不能很好的保存，</w:t>
      </w:r>
      <w:r w:rsidR="001C2B81">
        <w:rPr>
          <w:rFonts w:hint="eastAsia"/>
        </w:rPr>
        <w:t>为此特准备总结一下平时工作中遇到的各种问题及学习中学到的新知识于此，以便随时查阅。</w:t>
      </w:r>
    </w:p>
    <w:p w14:paraId="1276E282" w14:textId="77777777" w:rsidR="0079411E" w:rsidRDefault="0079411E" w:rsidP="00DB3A67">
      <w:pPr>
        <w:pStyle w:val="1"/>
        <w:numPr>
          <w:ilvl w:val="0"/>
          <w:numId w:val="0"/>
        </w:numPr>
        <w:sectPr w:rsidR="0079411E">
          <w:headerReference w:type="default" r:id="rId16"/>
          <w:footerReference w:type="default" r:id="rId17"/>
          <w:pgSz w:w="11907" w:h="16840"/>
          <w:pgMar w:top="1701" w:right="1418" w:bottom="1418" w:left="1418" w:header="907" w:footer="851" w:gutter="567"/>
          <w:paperSrc w:first="31096" w:other="31096"/>
          <w:pgNumType w:start="1"/>
          <w:cols w:space="720"/>
          <w:docGrid w:type="lines" w:linePitch="312"/>
        </w:sectPr>
      </w:pPr>
    </w:p>
    <w:p w14:paraId="75DC4B2C" w14:textId="61338D0A" w:rsidR="0079411E" w:rsidRDefault="00C06528" w:rsidP="00A506B2">
      <w:pPr>
        <w:pStyle w:val="1"/>
      </w:pPr>
      <w:r>
        <w:rPr>
          <w:rFonts w:hint="eastAsia"/>
        </w:rPr>
        <w:lastRenderedPageBreak/>
        <w:t>JAVA多线程与并发</w:t>
      </w:r>
    </w:p>
    <w:p w14:paraId="1F3CCECC" w14:textId="1D414CB1" w:rsidR="000F2F56" w:rsidRDefault="00566DDE" w:rsidP="000F2F56">
      <w:pPr>
        <w:pStyle w:val="2"/>
      </w:pPr>
      <w:r>
        <w:rPr>
          <w:rFonts w:hint="eastAsia"/>
        </w:rPr>
        <w:t>J</w:t>
      </w:r>
      <w:r>
        <w:t>AVA</w:t>
      </w:r>
      <w:r>
        <w:rPr>
          <w:rFonts w:hint="eastAsia"/>
        </w:rPr>
        <w:t>并发知识库</w:t>
      </w:r>
    </w:p>
    <w:p w14:paraId="7AD62CAA" w14:textId="6D27D2C7" w:rsidR="00167C74" w:rsidRDefault="00167C74" w:rsidP="006C2F4B">
      <w:pPr>
        <w:pStyle w:val="215"/>
      </w:pPr>
    </w:p>
    <w:p w14:paraId="057C7DAF" w14:textId="77777777" w:rsidR="00EC303A" w:rsidRDefault="00EC303A" w:rsidP="006C2F4B">
      <w:pPr>
        <w:pStyle w:val="215"/>
      </w:pPr>
    </w:p>
    <w:p w14:paraId="13EE42DF" w14:textId="77777777" w:rsidR="000F2F56" w:rsidRDefault="000F2F56" w:rsidP="006C2F4B">
      <w:pPr>
        <w:pStyle w:val="215"/>
      </w:pPr>
    </w:p>
    <w:p w14:paraId="36882381" w14:textId="77777777" w:rsidR="00EC303A" w:rsidRDefault="00EC303A" w:rsidP="006C2F4B">
      <w:pPr>
        <w:pStyle w:val="215"/>
      </w:pPr>
    </w:p>
    <w:p w14:paraId="1FC6D213" w14:textId="4037CFBC" w:rsidR="00854EB3" w:rsidRDefault="0038605E" w:rsidP="0038605E">
      <w:pPr>
        <w:pStyle w:val="2"/>
      </w:pPr>
      <w:r>
        <w:rPr>
          <w:rFonts w:hint="eastAsia"/>
        </w:rPr>
        <w:t>J</w:t>
      </w:r>
      <w:r>
        <w:t>AVA</w:t>
      </w:r>
      <w:r>
        <w:rPr>
          <w:rFonts w:hint="eastAsia"/>
        </w:rPr>
        <w:t>锁</w:t>
      </w:r>
    </w:p>
    <w:p w14:paraId="2975DDF3" w14:textId="56FC93BD" w:rsidR="00C55DF2" w:rsidRDefault="008944DF" w:rsidP="008944DF">
      <w:pPr>
        <w:pStyle w:val="3"/>
      </w:pPr>
      <w:r>
        <w:rPr>
          <w:rFonts w:hint="eastAsia"/>
        </w:rPr>
        <w:t>乐观锁</w:t>
      </w:r>
    </w:p>
    <w:p w14:paraId="32BC9898" w14:textId="64AFE604" w:rsidR="008944DF" w:rsidRDefault="008944DF" w:rsidP="006C2F4B">
      <w:pPr>
        <w:pStyle w:val="215"/>
      </w:pPr>
      <w:r>
        <w:rPr>
          <w:rFonts w:hint="eastAsia"/>
        </w:rPr>
        <w:t>乐观锁（</w:t>
      </w:r>
      <w:r>
        <w:rPr>
          <w:rFonts w:hint="eastAsia"/>
        </w:rPr>
        <w:t>O</w:t>
      </w:r>
      <w:r>
        <w:t>ptimistic Lock</w:t>
      </w:r>
      <w:r>
        <w:rPr>
          <w:rFonts w:hint="eastAsia"/>
        </w:rPr>
        <w:t>），顾名思义就是很乐观，每次去拿数据的时候都认为别人不会修改，所以不会上锁，</w:t>
      </w:r>
      <w:r w:rsidR="00AF40C8">
        <w:rPr>
          <w:rFonts w:hint="eastAsia"/>
        </w:rPr>
        <w:t>但是在更新的时候会判断一下在此期间有别人有没有更新这个数据，</w:t>
      </w:r>
      <w:r w:rsidR="002C2420">
        <w:rPr>
          <w:rFonts w:hint="eastAsia"/>
        </w:rPr>
        <w:t>可以使用版本号或者</w:t>
      </w:r>
      <w:r w:rsidR="002C2420">
        <w:rPr>
          <w:rFonts w:hint="eastAsia"/>
        </w:rPr>
        <w:t>C</w:t>
      </w:r>
      <w:r w:rsidR="002C2420">
        <w:t>AS</w:t>
      </w:r>
      <w:r w:rsidR="002C2420">
        <w:rPr>
          <w:rFonts w:hint="eastAsia"/>
        </w:rPr>
        <w:t>算法实现。</w:t>
      </w:r>
    </w:p>
    <w:p w14:paraId="4B181E24" w14:textId="5E9638CF" w:rsidR="00806008" w:rsidRDefault="00806008" w:rsidP="006C2F4B">
      <w:pPr>
        <w:pStyle w:val="215"/>
      </w:pPr>
      <w:r>
        <w:rPr>
          <w:rFonts w:hint="eastAsia"/>
        </w:rPr>
        <w:t>乐观锁常见的实现方式：</w:t>
      </w:r>
    </w:p>
    <w:p w14:paraId="440E3AEF" w14:textId="2BA3DBEE" w:rsidR="00806008" w:rsidRDefault="00806008" w:rsidP="00806008">
      <w:pPr>
        <w:pStyle w:val="215"/>
        <w:numPr>
          <w:ilvl w:val="0"/>
          <w:numId w:val="9"/>
        </w:numPr>
        <w:ind w:firstLineChars="0"/>
      </w:pPr>
      <w:r>
        <w:rPr>
          <w:rFonts w:hint="eastAsia"/>
        </w:rPr>
        <w:t>使用</w:t>
      </w:r>
      <w:r w:rsidR="00782BF7">
        <w:rPr>
          <w:rFonts w:hint="eastAsia"/>
        </w:rPr>
        <w:t>数字类型的</w:t>
      </w:r>
      <w:r>
        <w:rPr>
          <w:rFonts w:hint="eastAsia"/>
        </w:rPr>
        <w:t>数据版本（</w:t>
      </w:r>
      <w:r>
        <w:rPr>
          <w:rFonts w:hint="eastAsia"/>
        </w:rPr>
        <w:t>v</w:t>
      </w:r>
      <w:r>
        <w:t>ersion</w:t>
      </w:r>
      <w:r>
        <w:rPr>
          <w:rFonts w:hint="eastAsia"/>
        </w:rPr>
        <w:t>）记录机制</w:t>
      </w:r>
    </w:p>
    <w:p w14:paraId="4ED3CEA5" w14:textId="47A11347" w:rsidR="003B79F2" w:rsidRDefault="00AE0664" w:rsidP="003B79F2">
      <w:pPr>
        <w:pStyle w:val="215"/>
        <w:rPr>
          <w:rFonts w:hint="eastAsia"/>
        </w:rPr>
      </w:pPr>
      <w:r>
        <w:rPr>
          <w:rFonts w:hint="eastAsia"/>
        </w:rPr>
        <w:t>可以在数据库表中添加一个字段数字类型的字段比如</w:t>
      </w:r>
      <w:r>
        <w:rPr>
          <w:rFonts w:hint="eastAsia"/>
        </w:rPr>
        <w:t>v</w:t>
      </w:r>
      <w:r>
        <w:t>ersion</w:t>
      </w:r>
      <w:r>
        <w:rPr>
          <w:rFonts w:hint="eastAsia"/>
        </w:rPr>
        <w:t>，</w:t>
      </w:r>
      <w:r w:rsidR="002D4441">
        <w:rPr>
          <w:rFonts w:hint="eastAsia"/>
        </w:rPr>
        <w:t>提交更新时，对比数据库表对应记录的当前版本信息与更新前取出的版本信息，若相等则提交更新并对版本号加</w:t>
      </w:r>
      <w:r w:rsidR="002D4441">
        <w:rPr>
          <w:rFonts w:hint="eastAsia"/>
        </w:rPr>
        <w:t>1</w:t>
      </w:r>
      <w:r w:rsidR="002D4441">
        <w:rPr>
          <w:rFonts w:hint="eastAsia"/>
        </w:rPr>
        <w:t>，不相等则放弃更新。</w:t>
      </w:r>
    </w:p>
    <w:p w14:paraId="73CC7D88" w14:textId="05B37D37" w:rsidR="00A90D8B" w:rsidRDefault="003B79F2" w:rsidP="00A90D8B">
      <w:pPr>
        <w:pStyle w:val="215"/>
        <w:numPr>
          <w:ilvl w:val="0"/>
          <w:numId w:val="9"/>
        </w:numPr>
        <w:ind w:firstLineChars="0"/>
        <w:rPr>
          <w:rFonts w:hint="eastAsia"/>
        </w:rPr>
      </w:pPr>
      <w:r>
        <w:rPr>
          <w:rFonts w:hint="eastAsia"/>
        </w:rPr>
        <w:t>使用时间戳（</w:t>
      </w:r>
      <w:r>
        <w:rPr>
          <w:rFonts w:hint="eastAsia"/>
        </w:rPr>
        <w:t>t</w:t>
      </w:r>
      <w:r>
        <w:t>imestamp</w:t>
      </w:r>
      <w:r>
        <w:rPr>
          <w:rFonts w:hint="eastAsia"/>
        </w:rPr>
        <w:t>）</w:t>
      </w:r>
    </w:p>
    <w:p w14:paraId="13128940" w14:textId="3727253E" w:rsidR="003B79F2" w:rsidRDefault="003B79F2" w:rsidP="003B79F2">
      <w:pPr>
        <w:pStyle w:val="215"/>
        <w:rPr>
          <w:rFonts w:hint="eastAsia"/>
        </w:rPr>
      </w:pPr>
      <w:r>
        <w:rPr>
          <w:rFonts w:hint="eastAsia"/>
        </w:rPr>
        <w:t>更新提交时</w:t>
      </w:r>
      <w:r>
        <w:rPr>
          <w:rFonts w:hint="eastAsia"/>
        </w:rPr>
        <w:t>进行</w:t>
      </w:r>
      <w:r>
        <w:rPr>
          <w:rFonts w:hint="eastAsia"/>
        </w:rPr>
        <w:t>当前数据库中数据的时间戳与更新前获取的时间戳，一致则更新，不一致说明冲突，则放弃更新。</w:t>
      </w:r>
    </w:p>
    <w:p w14:paraId="772D3E69" w14:textId="725350EB" w:rsidR="002C2420" w:rsidRDefault="002C2420" w:rsidP="006C2F4B">
      <w:pPr>
        <w:pStyle w:val="215"/>
      </w:pPr>
      <w:r>
        <w:rPr>
          <w:rFonts w:hint="eastAsia"/>
        </w:rPr>
        <w:t>乐观锁适用于读多写少的应用类型，这样可以提高吞吐量</w:t>
      </w:r>
      <w:r w:rsidR="009C7E5E">
        <w:rPr>
          <w:rFonts w:hint="eastAsia"/>
        </w:rPr>
        <w:t>。</w:t>
      </w:r>
    </w:p>
    <w:p w14:paraId="4CAACF32" w14:textId="77777777" w:rsidR="00A90D8B" w:rsidRDefault="00863858" w:rsidP="006C2F4B">
      <w:pPr>
        <w:pStyle w:val="215"/>
      </w:pPr>
      <w:r>
        <w:rPr>
          <w:rFonts w:hint="eastAsia"/>
        </w:rPr>
        <w:t>比如：</w:t>
      </w:r>
    </w:p>
    <w:p w14:paraId="4C59DE4E" w14:textId="0F4047B5" w:rsidR="00A90D8B" w:rsidRDefault="00863858" w:rsidP="00FD71C7">
      <w:pPr>
        <w:pStyle w:val="215"/>
      </w:pPr>
      <w:r>
        <w:rPr>
          <w:rFonts w:hint="eastAsia"/>
        </w:rPr>
        <w:t>数据库提供的类似于</w:t>
      </w:r>
      <w:r>
        <w:rPr>
          <w:rFonts w:hint="eastAsia"/>
        </w:rPr>
        <w:t>w</w:t>
      </w:r>
      <w:r>
        <w:t>rite_condition</w:t>
      </w:r>
      <w:r>
        <w:rPr>
          <w:rFonts w:hint="eastAsia"/>
        </w:rPr>
        <w:t>机制，其实就是乐观锁；</w:t>
      </w:r>
    </w:p>
    <w:p w14:paraId="300BA174" w14:textId="1ABF4E9B" w:rsidR="00FD71C7" w:rsidRDefault="00FD71C7" w:rsidP="00FD71C7">
      <w:pPr>
        <w:pStyle w:val="215"/>
      </w:pPr>
      <w:r>
        <w:t>update task set value = newValue, version = versionValue + 1 where version = versionValue;</w:t>
      </w:r>
    </w:p>
    <w:p w14:paraId="38374CED" w14:textId="7170D15F" w:rsidR="00FD71C7" w:rsidRDefault="00FD71C7" w:rsidP="00FD71C7">
      <w:pPr>
        <w:pStyle w:val="215"/>
      </w:pPr>
      <w:r>
        <w:rPr>
          <w:rFonts w:hint="eastAsia"/>
        </w:rPr>
        <w:t>或者</w:t>
      </w:r>
    </w:p>
    <w:p w14:paraId="101D0F31" w14:textId="3C88EE1F" w:rsidR="00FD71C7" w:rsidRDefault="00FD71C7" w:rsidP="00FD71C7">
      <w:pPr>
        <w:pStyle w:val="215"/>
        <w:rPr>
          <w:rFonts w:hint="eastAsia"/>
        </w:rPr>
      </w:pPr>
      <w:r>
        <w:t>Update task set vaule = new</w:t>
      </w:r>
      <w:r>
        <w:rPr>
          <w:rFonts w:hint="eastAsia"/>
        </w:rPr>
        <w:t>Va</w:t>
      </w:r>
      <w:r>
        <w:t>lue, updateTime = now() where updateTime = updateTimeValue;</w:t>
      </w:r>
      <w:bookmarkStart w:id="5" w:name="_GoBack"/>
      <w:bookmarkEnd w:id="5"/>
    </w:p>
    <w:p w14:paraId="6155B6EB" w14:textId="29FC3A6B" w:rsidR="00DF25A5" w:rsidRDefault="00863858" w:rsidP="006C2F4B">
      <w:pPr>
        <w:pStyle w:val="215"/>
        <w:rPr>
          <w:rFonts w:hint="eastAsia"/>
        </w:rPr>
      </w:pPr>
      <w:r>
        <w:rPr>
          <w:rFonts w:hint="eastAsia"/>
        </w:rPr>
        <w:lastRenderedPageBreak/>
        <w:t>在</w:t>
      </w:r>
      <w:r>
        <w:rPr>
          <w:rFonts w:hint="eastAsia"/>
        </w:rPr>
        <w:t>j</w:t>
      </w:r>
      <w:r>
        <w:t>ava</w:t>
      </w:r>
      <w:r>
        <w:rPr>
          <w:rFonts w:hint="eastAsia"/>
        </w:rPr>
        <w:t>的</w:t>
      </w:r>
      <w:r>
        <w:t>java.util.concurrent.atomic</w:t>
      </w:r>
      <w:r>
        <w:rPr>
          <w:rFonts w:hint="eastAsia"/>
        </w:rPr>
        <w:t>包下面的原子变量类就是使用了</w:t>
      </w:r>
      <w:r>
        <w:rPr>
          <w:rFonts w:hint="eastAsia"/>
        </w:rPr>
        <w:t>CAS</w:t>
      </w:r>
      <w:r>
        <w:rPr>
          <w:rFonts w:hint="eastAsia"/>
        </w:rPr>
        <w:t>的方式实现的乐观锁。</w:t>
      </w:r>
    </w:p>
    <w:p w14:paraId="3FCF5E25" w14:textId="115B7F98" w:rsidR="00DF25A5" w:rsidRDefault="00DF25A5" w:rsidP="00DF25A5">
      <w:pPr>
        <w:pStyle w:val="3"/>
        <w:tabs>
          <w:tab w:val="clear" w:pos="1080"/>
        </w:tabs>
      </w:pPr>
    </w:p>
    <w:p w14:paraId="7E3AAF00" w14:textId="2C588977" w:rsidR="00DF25A5" w:rsidRDefault="00DF25A5" w:rsidP="006C2F4B">
      <w:pPr>
        <w:pStyle w:val="215"/>
      </w:pPr>
    </w:p>
    <w:p w14:paraId="5B9E5473" w14:textId="641A9EC9" w:rsidR="00DF25A5" w:rsidRDefault="00DF25A5" w:rsidP="006C2F4B">
      <w:pPr>
        <w:pStyle w:val="215"/>
      </w:pPr>
    </w:p>
    <w:p w14:paraId="6C4A6B25" w14:textId="7DFD5A61" w:rsidR="00DF25A5" w:rsidRDefault="00DF25A5" w:rsidP="006C2F4B">
      <w:pPr>
        <w:pStyle w:val="215"/>
      </w:pPr>
    </w:p>
    <w:p w14:paraId="7B8149D3" w14:textId="77777777" w:rsidR="00DF25A5" w:rsidRDefault="00DF25A5" w:rsidP="006C2F4B">
      <w:pPr>
        <w:pStyle w:val="215"/>
        <w:rPr>
          <w:rFonts w:hint="eastAsia"/>
        </w:rPr>
      </w:pPr>
    </w:p>
    <w:p w14:paraId="29D06BDA" w14:textId="77777777" w:rsidR="0079411E" w:rsidRDefault="00C55DF2">
      <w:pPr>
        <w:pStyle w:val="1"/>
        <w:numPr>
          <w:ilvl w:val="0"/>
          <w:numId w:val="0"/>
        </w:numPr>
        <w:tabs>
          <w:tab w:val="left" w:pos="360"/>
        </w:tabs>
      </w:pPr>
      <w:r>
        <w:br w:type="page"/>
      </w:r>
      <w:bookmarkStart w:id="6" w:name="_Toc25994663"/>
      <w:r w:rsidR="0079411E">
        <w:rPr>
          <w:rFonts w:hint="eastAsia"/>
        </w:rPr>
        <w:lastRenderedPageBreak/>
        <w:t>结论</w:t>
      </w:r>
      <w:bookmarkEnd w:id="6"/>
    </w:p>
    <w:p w14:paraId="3BC642FE" w14:textId="77777777" w:rsidR="0079411E" w:rsidRDefault="0079411E" w:rsidP="006C2F4B">
      <w:pPr>
        <w:pStyle w:val="215"/>
      </w:pPr>
    </w:p>
    <w:p w14:paraId="4004D7F9" w14:textId="77777777" w:rsidR="0079411E" w:rsidRDefault="0079411E">
      <w:pPr>
        <w:ind w:firstLine="480"/>
      </w:pPr>
    </w:p>
    <w:p w14:paraId="14DE5329" w14:textId="77777777" w:rsidR="0079411E" w:rsidRDefault="0079411E">
      <w:pPr>
        <w:ind w:firstLineChars="83" w:firstLine="199"/>
        <w:sectPr w:rsidR="0079411E">
          <w:headerReference w:type="default" r:id="rId18"/>
          <w:pgSz w:w="11907" w:h="16840"/>
          <w:pgMar w:top="1701" w:right="1418" w:bottom="1418" w:left="1418" w:header="907" w:footer="851" w:gutter="567"/>
          <w:paperSrc w:first="31096" w:other="31096"/>
          <w:cols w:space="720"/>
          <w:docGrid w:type="lines" w:linePitch="312"/>
        </w:sectPr>
      </w:pPr>
    </w:p>
    <w:p w14:paraId="30290E5B" w14:textId="77777777" w:rsidR="0079411E" w:rsidRDefault="0079411E">
      <w:pPr>
        <w:pStyle w:val="af3"/>
        <w:spacing w:before="340" w:after="320" w:line="360" w:lineRule="auto"/>
        <w:rPr>
          <w:rFonts w:ascii="宋体" w:eastAsia="宋体" w:hAnsi="宋体"/>
          <w:b/>
          <w:sz w:val="36"/>
          <w:szCs w:val="36"/>
        </w:rPr>
      </w:pPr>
      <w:bookmarkStart w:id="7" w:name="_Toc25994664"/>
      <w:r>
        <w:rPr>
          <w:rFonts w:ascii="宋体" w:eastAsia="宋体" w:hAnsi="宋体" w:hint="eastAsia"/>
          <w:b/>
          <w:sz w:val="36"/>
          <w:szCs w:val="36"/>
        </w:rPr>
        <w:lastRenderedPageBreak/>
        <w:t>致  谢</w:t>
      </w:r>
      <w:bookmarkEnd w:id="7"/>
    </w:p>
    <w:p w14:paraId="32189752" w14:textId="77777777" w:rsidR="0079411E" w:rsidRDefault="0079411E" w:rsidP="006C2F4B">
      <w:pPr>
        <w:pStyle w:val="215"/>
      </w:pPr>
    </w:p>
    <w:p w14:paraId="7471EB98" w14:textId="77777777" w:rsidR="0079411E" w:rsidRDefault="0079411E">
      <w:pPr>
        <w:ind w:firstLine="480"/>
      </w:pPr>
    </w:p>
    <w:p w14:paraId="51681902" w14:textId="77777777" w:rsidR="0079411E" w:rsidRDefault="0079411E">
      <w:pPr>
        <w:ind w:firstLineChars="0" w:firstLine="0"/>
        <w:sectPr w:rsidR="0079411E">
          <w:pgSz w:w="11907" w:h="16840"/>
          <w:pgMar w:top="1701" w:right="1418" w:bottom="1418" w:left="1418" w:header="907" w:footer="851" w:gutter="567"/>
          <w:paperSrc w:first="31096" w:other="31096"/>
          <w:cols w:space="720"/>
          <w:docGrid w:type="lines" w:linePitch="312"/>
        </w:sectPr>
      </w:pPr>
    </w:p>
    <w:p w14:paraId="2194460F" w14:textId="77777777" w:rsidR="0079411E" w:rsidRDefault="0079411E">
      <w:pPr>
        <w:pStyle w:val="af3"/>
        <w:spacing w:before="340" w:after="320" w:line="360" w:lineRule="auto"/>
        <w:rPr>
          <w:rFonts w:ascii="宋体" w:eastAsia="宋体" w:hAnsi="宋体"/>
          <w:b/>
          <w:sz w:val="36"/>
          <w:szCs w:val="36"/>
        </w:rPr>
      </w:pPr>
      <w:bookmarkStart w:id="8" w:name="_Toc25994665"/>
      <w:r>
        <w:rPr>
          <w:rFonts w:ascii="宋体" w:eastAsia="宋体" w:hAnsi="宋体" w:hint="eastAsia"/>
          <w:b/>
          <w:sz w:val="36"/>
          <w:szCs w:val="36"/>
        </w:rPr>
        <w:lastRenderedPageBreak/>
        <w:t>参考文献</w:t>
      </w:r>
      <w:bookmarkEnd w:id="8"/>
    </w:p>
    <w:p w14:paraId="5050693E" w14:textId="77777777" w:rsidR="00980763" w:rsidRDefault="00455523" w:rsidP="00980763">
      <w:pPr>
        <w:pStyle w:val="af4"/>
        <w:spacing w:line="360" w:lineRule="auto"/>
        <w:ind w:left="840" w:hangingChars="350" w:hanging="840"/>
        <w:jc w:val="left"/>
        <w:rPr>
          <w:sz w:val="24"/>
        </w:rPr>
      </w:pPr>
      <w:r w:rsidRPr="00455523">
        <w:rPr>
          <w:rFonts w:hint="eastAsia"/>
          <w:sz w:val="24"/>
        </w:rPr>
        <w:t>［</w:t>
      </w:r>
      <w:r>
        <w:rPr>
          <w:rFonts w:hint="eastAsia"/>
          <w:sz w:val="24"/>
        </w:rPr>
        <w:t>1</w:t>
      </w:r>
      <w:r w:rsidRPr="00455523">
        <w:rPr>
          <w:rFonts w:hint="eastAsia"/>
          <w:sz w:val="24"/>
        </w:rPr>
        <w:t>］</w:t>
      </w:r>
      <w:r>
        <w:rPr>
          <w:rFonts w:hint="eastAsia"/>
          <w:sz w:val="24"/>
        </w:rPr>
        <w:t xml:space="preserve">  </w:t>
      </w:r>
      <w:r w:rsidR="00980763" w:rsidRPr="00980763">
        <w:rPr>
          <w:rFonts w:hint="eastAsia"/>
          <w:sz w:val="24"/>
        </w:rPr>
        <w:t>GB</w:t>
      </w:r>
      <w:r w:rsidR="00980763">
        <w:rPr>
          <w:sz w:val="24"/>
        </w:rPr>
        <w:t xml:space="preserve"> </w:t>
      </w:r>
      <w:r w:rsidR="00980763" w:rsidRPr="00980763">
        <w:rPr>
          <w:rFonts w:hint="eastAsia"/>
          <w:sz w:val="24"/>
        </w:rPr>
        <w:t>50010</w:t>
      </w:r>
      <w:r w:rsidR="00980763">
        <w:rPr>
          <w:sz w:val="24"/>
        </w:rPr>
        <w:t>-</w:t>
      </w:r>
      <w:r w:rsidR="00980763" w:rsidRPr="00980763">
        <w:rPr>
          <w:rFonts w:hint="eastAsia"/>
          <w:sz w:val="24"/>
        </w:rPr>
        <w:t>2010</w:t>
      </w:r>
      <w:r w:rsidR="00980763" w:rsidRPr="00980763">
        <w:rPr>
          <w:rFonts w:hint="eastAsia"/>
          <w:sz w:val="24"/>
        </w:rPr>
        <w:t>，混凝土结构设计规范</w:t>
      </w:r>
      <w:r w:rsidR="00980763" w:rsidRPr="00980763">
        <w:rPr>
          <w:rFonts w:hint="eastAsia"/>
          <w:sz w:val="24"/>
        </w:rPr>
        <w:t>[S].</w:t>
      </w:r>
      <w:r w:rsidR="00980763" w:rsidRPr="00980763">
        <w:rPr>
          <w:rFonts w:hint="eastAsia"/>
          <w:sz w:val="24"/>
        </w:rPr>
        <w:t>北京：中华人民共和国住房和</w:t>
      </w:r>
      <w:r w:rsidR="00980763">
        <w:rPr>
          <w:rFonts w:hint="eastAsia"/>
          <w:sz w:val="24"/>
        </w:rPr>
        <w:t>城</w:t>
      </w:r>
      <w:r w:rsidR="00980763">
        <w:rPr>
          <w:sz w:val="24"/>
        </w:rPr>
        <w:t>乡</w:t>
      </w:r>
      <w:r w:rsidR="00980763" w:rsidRPr="00980763">
        <w:rPr>
          <w:rFonts w:hint="eastAsia"/>
          <w:sz w:val="24"/>
        </w:rPr>
        <w:t>建设部，</w:t>
      </w:r>
      <w:r w:rsidR="00980763">
        <w:rPr>
          <w:rFonts w:hint="eastAsia"/>
          <w:sz w:val="24"/>
        </w:rPr>
        <w:t>20</w:t>
      </w:r>
      <w:r w:rsidR="00980763" w:rsidRPr="00980763">
        <w:rPr>
          <w:rFonts w:hint="eastAsia"/>
          <w:sz w:val="24"/>
        </w:rPr>
        <w:t>10.8.18.</w:t>
      </w:r>
    </w:p>
    <w:p w14:paraId="37E2476A" w14:textId="77777777" w:rsidR="00902C9C" w:rsidRDefault="00902C9C" w:rsidP="00902C9C">
      <w:pPr>
        <w:pStyle w:val="af4"/>
        <w:spacing w:line="360" w:lineRule="auto"/>
        <w:ind w:left="840" w:hangingChars="350" w:hanging="840"/>
        <w:jc w:val="left"/>
        <w:rPr>
          <w:sz w:val="24"/>
        </w:rPr>
      </w:pPr>
      <w:r w:rsidRPr="0012274C">
        <w:rPr>
          <w:rFonts w:hint="eastAsia"/>
          <w:sz w:val="24"/>
        </w:rPr>
        <w:t xml:space="preserve"> </w:t>
      </w:r>
    </w:p>
    <w:p w14:paraId="7EDA89D1" w14:textId="77777777" w:rsidR="00902C9C" w:rsidRDefault="00902C9C" w:rsidP="00980763">
      <w:pPr>
        <w:pStyle w:val="af4"/>
        <w:spacing w:line="360" w:lineRule="auto"/>
        <w:ind w:left="840" w:hangingChars="350" w:hanging="840"/>
        <w:jc w:val="left"/>
        <w:rPr>
          <w:sz w:val="24"/>
        </w:rPr>
      </w:pPr>
    </w:p>
    <w:p w14:paraId="20E60EBD" w14:textId="77777777" w:rsidR="0079411E" w:rsidRPr="00DB24A4" w:rsidRDefault="0079411E" w:rsidP="00DB24A4">
      <w:pPr>
        <w:pStyle w:val="af4"/>
        <w:spacing w:line="360" w:lineRule="auto"/>
        <w:ind w:firstLine="480"/>
        <w:rPr>
          <w:rFonts w:ascii="宋体" w:hAnsi="宋体"/>
          <w:sz w:val="24"/>
        </w:rPr>
      </w:pPr>
      <w:r>
        <w:rPr>
          <w:rFonts w:ascii="宋体" w:hAnsi="宋体" w:hint="eastAsia"/>
          <w:sz w:val="24"/>
        </w:rPr>
        <w:t xml:space="preserve">　</w:t>
      </w:r>
    </w:p>
    <w:sectPr w:rsidR="0079411E" w:rsidRPr="00DB24A4">
      <w:footerReference w:type="default" r:id="rId19"/>
      <w:pgSz w:w="11907" w:h="16840"/>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1E2F1" w14:textId="77777777" w:rsidR="00C0680B" w:rsidRDefault="00C0680B">
      <w:pPr>
        <w:ind w:firstLine="480"/>
      </w:pPr>
      <w:r>
        <w:separator/>
      </w:r>
    </w:p>
  </w:endnote>
  <w:endnote w:type="continuationSeparator" w:id="0">
    <w:p w14:paraId="73BE1ACF" w14:textId="77777777" w:rsidR="00C0680B" w:rsidRDefault="00C0680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B6BEA" w14:textId="77777777" w:rsidR="00EA2BE4" w:rsidRDefault="00EA2BE4" w:rsidP="00ED05BF">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1F71" w14:textId="77777777" w:rsidR="00EA2BE4" w:rsidRDefault="00EA2BE4">
    <w:pPr>
      <w:pStyle w:val="af0"/>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9E599" w14:textId="77777777" w:rsidR="00EA2BE4" w:rsidRDefault="00EA2BE4" w:rsidP="00ED05BF">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74786" w14:textId="77777777" w:rsidR="00EA2BE4" w:rsidRDefault="00EA2BE4">
    <w:pPr>
      <w:pStyle w:val="af0"/>
      <w:ind w:firstLine="360"/>
      <w:jc w:val="center"/>
    </w:pPr>
    <w:r>
      <w:rPr>
        <w:rStyle w:val="a3"/>
      </w:rPr>
      <w:fldChar w:fldCharType="begin"/>
    </w:r>
    <w:r>
      <w:rPr>
        <w:rStyle w:val="a3"/>
      </w:rPr>
      <w:instrText xml:space="preserve"> PAGE </w:instrText>
    </w:r>
    <w:r>
      <w:rPr>
        <w:rStyle w:val="a3"/>
      </w:rPr>
      <w:fldChar w:fldCharType="separate"/>
    </w:r>
    <w:r w:rsidR="00A03BF0">
      <w:rPr>
        <w:rStyle w:val="a3"/>
        <w:noProof/>
      </w:rPr>
      <w:t>i</w:t>
    </w:r>
    <w:r>
      <w:rPr>
        <w:rStyle w:val="a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80ECC" w14:textId="77777777" w:rsidR="00EA2BE4" w:rsidRDefault="00EA2BE4">
    <w:pPr>
      <w:pStyle w:val="af0"/>
      <w:ind w:firstLine="360"/>
      <w:jc w:val="center"/>
    </w:pPr>
    <w:r>
      <w:rPr>
        <w:rStyle w:val="a3"/>
      </w:rPr>
      <w:fldChar w:fldCharType="begin"/>
    </w:r>
    <w:r>
      <w:rPr>
        <w:rStyle w:val="a3"/>
      </w:rPr>
      <w:instrText xml:space="preserve"> PAGE </w:instrText>
    </w:r>
    <w:r>
      <w:rPr>
        <w:rStyle w:val="a3"/>
      </w:rPr>
      <w:fldChar w:fldCharType="separate"/>
    </w:r>
    <w:r w:rsidR="00A03BF0">
      <w:rPr>
        <w:rStyle w:val="a3"/>
        <w:noProof/>
      </w:rPr>
      <w:t>iv</w:t>
    </w:r>
    <w:r>
      <w:rPr>
        <w:rStyle w:val="a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5B131" w14:textId="77777777" w:rsidR="00EA2BE4" w:rsidRDefault="00EA2BE4">
    <w:pPr>
      <w:pStyle w:val="af0"/>
      <w:ind w:firstLine="360"/>
      <w:jc w:val="center"/>
      <w:rPr>
        <w:rFonts w:ascii="宋体" w:hAnsi="宋体"/>
      </w:rPr>
    </w:pPr>
    <w:r>
      <w:rPr>
        <w:rFonts w:ascii="宋体" w:hAnsi="宋体"/>
      </w:rPr>
      <w:fldChar w:fldCharType="begin"/>
    </w:r>
    <w:r>
      <w:rPr>
        <w:rStyle w:val="a3"/>
        <w:rFonts w:ascii="宋体" w:hAnsi="宋体"/>
      </w:rPr>
      <w:instrText xml:space="preserve"> PAGE </w:instrText>
    </w:r>
    <w:r>
      <w:rPr>
        <w:rFonts w:ascii="宋体" w:hAnsi="宋体"/>
      </w:rPr>
      <w:fldChar w:fldCharType="separate"/>
    </w:r>
    <w:r w:rsidR="00A03BF0">
      <w:rPr>
        <w:rStyle w:val="a3"/>
        <w:rFonts w:ascii="宋体" w:hAnsi="宋体"/>
        <w:noProof/>
      </w:rPr>
      <w:t>7</w:t>
    </w:r>
    <w:r>
      <w:rPr>
        <w:rFonts w:ascii="宋体" w:hAnsi="宋体"/>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F37A4" w14:textId="77777777" w:rsidR="00EA2BE4" w:rsidRDefault="00EA2BE4">
    <w:pPr>
      <w:pStyle w:val="af0"/>
      <w:ind w:firstLine="360"/>
      <w:jc w:val="center"/>
    </w:pPr>
    <w:r>
      <w:fldChar w:fldCharType="begin"/>
    </w:r>
    <w:r>
      <w:instrText xml:space="preserve"> PAGE  \* MERGEFORMAT </w:instrText>
    </w:r>
    <w:r>
      <w:fldChar w:fldCharType="separate"/>
    </w:r>
    <w:r w:rsidR="00A03BF0">
      <w:rPr>
        <w:noProof/>
      </w:rPr>
      <w:t>139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5A60B" w14:textId="77777777" w:rsidR="00C0680B" w:rsidRDefault="00C0680B">
      <w:pPr>
        <w:ind w:firstLine="480"/>
      </w:pPr>
      <w:r>
        <w:separator/>
      </w:r>
    </w:p>
  </w:footnote>
  <w:footnote w:type="continuationSeparator" w:id="0">
    <w:p w14:paraId="012BA3DD" w14:textId="77777777" w:rsidR="00C0680B" w:rsidRDefault="00C0680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1A857" w14:textId="77777777" w:rsidR="00EA2BE4" w:rsidRDefault="00EA2BE4">
    <w:pPr>
      <w:pStyle w:val="a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A338A" w14:textId="77777777" w:rsidR="00EA2BE4" w:rsidRDefault="00EA2BE4">
    <w:pPr>
      <w:pStyle w:val="a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0B0D6" w14:textId="77777777" w:rsidR="00EA2BE4" w:rsidRDefault="00EA2BE4">
    <w:pPr>
      <w:pStyle w:val="af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AB891" w14:textId="77777777" w:rsidR="004F541F" w:rsidRDefault="004F541F" w:rsidP="004F541F">
    <w:pPr>
      <w:pStyle w:val="af2"/>
      <w:pBdr>
        <w:bottom w:val="single" w:sz="4" w:space="1" w:color="auto"/>
      </w:pBdr>
      <w:jc w:val="center"/>
      <w:rPr>
        <w:rFonts w:ascii="华文中宋" w:eastAsia="华文中宋" w:hAnsi="华文中宋"/>
        <w:sz w:val="24"/>
        <w:szCs w:val="24"/>
        <w:u w:val="none"/>
      </w:rPr>
    </w:pPr>
    <w:r>
      <w:rPr>
        <w:rFonts w:ascii="华文中宋" w:eastAsia="华文中宋" w:hAnsi="华文中宋" w:hint="eastAsia"/>
        <w:sz w:val="24"/>
        <w:szCs w:val="24"/>
        <w:u w:val="none"/>
      </w:rPr>
      <w:t>程序员知识库</w:t>
    </w:r>
  </w:p>
  <w:p w14:paraId="3DA73957" w14:textId="77777777" w:rsidR="00EA2BE4" w:rsidRDefault="00EA2BE4">
    <w:pPr>
      <w:pStyle w:val="af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E6970" w14:textId="77777777" w:rsidR="00EA2BE4" w:rsidRDefault="00EA2BE4">
    <w:pPr>
      <w:pStyle w:val="af2"/>
      <w:pBdr>
        <w:bottom w:val="single" w:sz="4" w:space="1" w:color="auto"/>
      </w:pBdr>
      <w:jc w:val="center"/>
      <w:rPr>
        <w:rFonts w:ascii="华文中宋" w:eastAsia="华文中宋" w:hAnsi="华文中宋"/>
        <w:sz w:val="24"/>
        <w:szCs w:val="24"/>
        <w:u w:val="none"/>
      </w:rPr>
    </w:pPr>
    <w:r>
      <w:rPr>
        <w:rFonts w:ascii="华文中宋" w:eastAsia="华文中宋" w:hAnsi="华文中宋" w:hint="eastAsia"/>
        <w:sz w:val="24"/>
        <w:szCs w:val="24"/>
        <w:u w:val="none"/>
      </w:rPr>
      <w:t>北京交通大学海滨学院毕业设计（论文）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lvl w:ilvl="0">
      <w:start w:val="1"/>
      <w:numFmt w:val="decimal"/>
      <w:pStyle w:val="1"/>
      <w:lvlText w:val="%1"/>
      <w:lvlJc w:val="left"/>
      <w:pPr>
        <w:tabs>
          <w:tab w:val="num" w:pos="360"/>
        </w:tabs>
        <w:ind w:left="0" w:firstLine="0"/>
      </w:pPr>
      <w:rPr>
        <w:rFonts w:ascii="Times New Roman" w:hAnsi="Times New Roman" w:cs="Times New Roman" w:hint="default"/>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147D288F"/>
    <w:multiLevelType w:val="hybridMultilevel"/>
    <w:tmpl w:val="1A3E116E"/>
    <w:lvl w:ilvl="0" w:tplc="529A6F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67A1F0F"/>
    <w:multiLevelType w:val="hybridMultilevel"/>
    <w:tmpl w:val="ADD2C460"/>
    <w:lvl w:ilvl="0" w:tplc="95D0C5FA">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72E1B91"/>
    <w:multiLevelType w:val="hybridMultilevel"/>
    <w:tmpl w:val="F9805D12"/>
    <w:lvl w:ilvl="0" w:tplc="B34E34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ED7"/>
    <w:rsid w:val="0000141A"/>
    <w:rsid w:val="0000145B"/>
    <w:rsid w:val="00003AAA"/>
    <w:rsid w:val="00004C63"/>
    <w:rsid w:val="00005819"/>
    <w:rsid w:val="0000723C"/>
    <w:rsid w:val="00013EB0"/>
    <w:rsid w:val="000167F4"/>
    <w:rsid w:val="00017645"/>
    <w:rsid w:val="00017FDE"/>
    <w:rsid w:val="00021BB2"/>
    <w:rsid w:val="0002339A"/>
    <w:rsid w:val="00030241"/>
    <w:rsid w:val="00032508"/>
    <w:rsid w:val="000348FA"/>
    <w:rsid w:val="00035AE9"/>
    <w:rsid w:val="00035F16"/>
    <w:rsid w:val="00036AA4"/>
    <w:rsid w:val="00040726"/>
    <w:rsid w:val="00041008"/>
    <w:rsid w:val="00041529"/>
    <w:rsid w:val="00041C4C"/>
    <w:rsid w:val="00045550"/>
    <w:rsid w:val="00045F6E"/>
    <w:rsid w:val="00047F94"/>
    <w:rsid w:val="0005017B"/>
    <w:rsid w:val="000525AF"/>
    <w:rsid w:val="000530F4"/>
    <w:rsid w:val="00054A29"/>
    <w:rsid w:val="00057D0C"/>
    <w:rsid w:val="0006129D"/>
    <w:rsid w:val="0006187F"/>
    <w:rsid w:val="00063D58"/>
    <w:rsid w:val="000642B7"/>
    <w:rsid w:val="0006539E"/>
    <w:rsid w:val="0006605E"/>
    <w:rsid w:val="0006758B"/>
    <w:rsid w:val="000705BF"/>
    <w:rsid w:val="000711C1"/>
    <w:rsid w:val="000716CC"/>
    <w:rsid w:val="000731DB"/>
    <w:rsid w:val="0007327F"/>
    <w:rsid w:val="00073AE1"/>
    <w:rsid w:val="00073C95"/>
    <w:rsid w:val="00073F85"/>
    <w:rsid w:val="00076A84"/>
    <w:rsid w:val="00077879"/>
    <w:rsid w:val="000818E3"/>
    <w:rsid w:val="0008326E"/>
    <w:rsid w:val="00087EEA"/>
    <w:rsid w:val="000902F1"/>
    <w:rsid w:val="00091D60"/>
    <w:rsid w:val="00092C13"/>
    <w:rsid w:val="00094C83"/>
    <w:rsid w:val="00096D8E"/>
    <w:rsid w:val="000A013D"/>
    <w:rsid w:val="000A04FA"/>
    <w:rsid w:val="000A1D69"/>
    <w:rsid w:val="000A2BC2"/>
    <w:rsid w:val="000A3E0E"/>
    <w:rsid w:val="000A3E2F"/>
    <w:rsid w:val="000A4CBD"/>
    <w:rsid w:val="000A74EE"/>
    <w:rsid w:val="000B30C8"/>
    <w:rsid w:val="000B3B2F"/>
    <w:rsid w:val="000B4877"/>
    <w:rsid w:val="000B5477"/>
    <w:rsid w:val="000B54B0"/>
    <w:rsid w:val="000B5B7D"/>
    <w:rsid w:val="000B5DBF"/>
    <w:rsid w:val="000B7E2E"/>
    <w:rsid w:val="000C03F7"/>
    <w:rsid w:val="000C1059"/>
    <w:rsid w:val="000C78D5"/>
    <w:rsid w:val="000D0B01"/>
    <w:rsid w:val="000D0D7F"/>
    <w:rsid w:val="000D32C6"/>
    <w:rsid w:val="000D3534"/>
    <w:rsid w:val="000D42DC"/>
    <w:rsid w:val="000D5383"/>
    <w:rsid w:val="000D55EE"/>
    <w:rsid w:val="000D656D"/>
    <w:rsid w:val="000D6E3F"/>
    <w:rsid w:val="000D73AB"/>
    <w:rsid w:val="000E04B2"/>
    <w:rsid w:val="000E0AFF"/>
    <w:rsid w:val="000E21FE"/>
    <w:rsid w:val="000E259E"/>
    <w:rsid w:val="000E51BF"/>
    <w:rsid w:val="000E6635"/>
    <w:rsid w:val="000E76DC"/>
    <w:rsid w:val="000F2F56"/>
    <w:rsid w:val="000F4128"/>
    <w:rsid w:val="000F7F19"/>
    <w:rsid w:val="00100488"/>
    <w:rsid w:val="001011FD"/>
    <w:rsid w:val="001022EC"/>
    <w:rsid w:val="00102DC6"/>
    <w:rsid w:val="0010393A"/>
    <w:rsid w:val="00104C4D"/>
    <w:rsid w:val="00107729"/>
    <w:rsid w:val="00111839"/>
    <w:rsid w:val="0011213A"/>
    <w:rsid w:val="00112338"/>
    <w:rsid w:val="001126FC"/>
    <w:rsid w:val="0011385B"/>
    <w:rsid w:val="00113B83"/>
    <w:rsid w:val="00113C88"/>
    <w:rsid w:val="001170BF"/>
    <w:rsid w:val="00120875"/>
    <w:rsid w:val="00120EA6"/>
    <w:rsid w:val="001212AD"/>
    <w:rsid w:val="00121CB6"/>
    <w:rsid w:val="0012207C"/>
    <w:rsid w:val="0012274C"/>
    <w:rsid w:val="001227F1"/>
    <w:rsid w:val="00122A96"/>
    <w:rsid w:val="00125660"/>
    <w:rsid w:val="00125D15"/>
    <w:rsid w:val="0013175A"/>
    <w:rsid w:val="00131DFB"/>
    <w:rsid w:val="00133798"/>
    <w:rsid w:val="00134913"/>
    <w:rsid w:val="001364DD"/>
    <w:rsid w:val="001408E8"/>
    <w:rsid w:val="00142B3A"/>
    <w:rsid w:val="00144A10"/>
    <w:rsid w:val="001453DF"/>
    <w:rsid w:val="001455D7"/>
    <w:rsid w:val="00146F70"/>
    <w:rsid w:val="00147385"/>
    <w:rsid w:val="0015022B"/>
    <w:rsid w:val="001528C5"/>
    <w:rsid w:val="00152906"/>
    <w:rsid w:val="00152B50"/>
    <w:rsid w:val="00152CCD"/>
    <w:rsid w:val="0015399B"/>
    <w:rsid w:val="00154572"/>
    <w:rsid w:val="00154DA2"/>
    <w:rsid w:val="001600B8"/>
    <w:rsid w:val="001608EB"/>
    <w:rsid w:val="00160D37"/>
    <w:rsid w:val="001614FC"/>
    <w:rsid w:val="001618F5"/>
    <w:rsid w:val="00162206"/>
    <w:rsid w:val="00163592"/>
    <w:rsid w:val="001653A7"/>
    <w:rsid w:val="00165952"/>
    <w:rsid w:val="00166825"/>
    <w:rsid w:val="0016700E"/>
    <w:rsid w:val="00167C74"/>
    <w:rsid w:val="00170C89"/>
    <w:rsid w:val="0017202C"/>
    <w:rsid w:val="00172A27"/>
    <w:rsid w:val="0017488A"/>
    <w:rsid w:val="00174BE3"/>
    <w:rsid w:val="0018078D"/>
    <w:rsid w:val="00181FE8"/>
    <w:rsid w:val="0018401B"/>
    <w:rsid w:val="00184DB5"/>
    <w:rsid w:val="00187A60"/>
    <w:rsid w:val="00187B62"/>
    <w:rsid w:val="00187DF5"/>
    <w:rsid w:val="00192DF7"/>
    <w:rsid w:val="00194ACC"/>
    <w:rsid w:val="00194C30"/>
    <w:rsid w:val="001967CD"/>
    <w:rsid w:val="00196D04"/>
    <w:rsid w:val="00196F1C"/>
    <w:rsid w:val="001977AC"/>
    <w:rsid w:val="00197A83"/>
    <w:rsid w:val="00197B79"/>
    <w:rsid w:val="001A30F2"/>
    <w:rsid w:val="001A3B58"/>
    <w:rsid w:val="001A3FCF"/>
    <w:rsid w:val="001A52F9"/>
    <w:rsid w:val="001A5480"/>
    <w:rsid w:val="001A78DD"/>
    <w:rsid w:val="001B0BF2"/>
    <w:rsid w:val="001B2EA8"/>
    <w:rsid w:val="001B3484"/>
    <w:rsid w:val="001B36C7"/>
    <w:rsid w:val="001B3745"/>
    <w:rsid w:val="001B37B4"/>
    <w:rsid w:val="001B4F72"/>
    <w:rsid w:val="001C279E"/>
    <w:rsid w:val="001C2B81"/>
    <w:rsid w:val="001C35DC"/>
    <w:rsid w:val="001C717E"/>
    <w:rsid w:val="001C71ED"/>
    <w:rsid w:val="001D04EB"/>
    <w:rsid w:val="001D1B23"/>
    <w:rsid w:val="001D1B24"/>
    <w:rsid w:val="001D4B0B"/>
    <w:rsid w:val="001D7308"/>
    <w:rsid w:val="001D7DDD"/>
    <w:rsid w:val="001E207C"/>
    <w:rsid w:val="001E25F0"/>
    <w:rsid w:val="001E5603"/>
    <w:rsid w:val="001E5915"/>
    <w:rsid w:val="001E6607"/>
    <w:rsid w:val="001F03FD"/>
    <w:rsid w:val="001F096B"/>
    <w:rsid w:val="001F2065"/>
    <w:rsid w:val="001F2FF5"/>
    <w:rsid w:val="0020188A"/>
    <w:rsid w:val="00201EBD"/>
    <w:rsid w:val="0020271C"/>
    <w:rsid w:val="00204720"/>
    <w:rsid w:val="00206358"/>
    <w:rsid w:val="002103E6"/>
    <w:rsid w:val="002107B4"/>
    <w:rsid w:val="0021239F"/>
    <w:rsid w:val="002142B6"/>
    <w:rsid w:val="002143D6"/>
    <w:rsid w:val="00221CDB"/>
    <w:rsid w:val="0022214B"/>
    <w:rsid w:val="00222D2A"/>
    <w:rsid w:val="00223779"/>
    <w:rsid w:val="00223E04"/>
    <w:rsid w:val="002242D8"/>
    <w:rsid w:val="00227B7E"/>
    <w:rsid w:val="00230CC2"/>
    <w:rsid w:val="00230FCF"/>
    <w:rsid w:val="002329AE"/>
    <w:rsid w:val="002347A0"/>
    <w:rsid w:val="002373FF"/>
    <w:rsid w:val="00241C41"/>
    <w:rsid w:val="00245548"/>
    <w:rsid w:val="00245910"/>
    <w:rsid w:val="002507BB"/>
    <w:rsid w:val="002518AA"/>
    <w:rsid w:val="002520DF"/>
    <w:rsid w:val="002534C5"/>
    <w:rsid w:val="00256106"/>
    <w:rsid w:val="00257180"/>
    <w:rsid w:val="00257A19"/>
    <w:rsid w:val="0026095D"/>
    <w:rsid w:val="00261705"/>
    <w:rsid w:val="002641AF"/>
    <w:rsid w:val="00264ADD"/>
    <w:rsid w:val="00267A9E"/>
    <w:rsid w:val="00267D46"/>
    <w:rsid w:val="002711C8"/>
    <w:rsid w:val="0027328C"/>
    <w:rsid w:val="002746CE"/>
    <w:rsid w:val="00275237"/>
    <w:rsid w:val="002758B4"/>
    <w:rsid w:val="002776D4"/>
    <w:rsid w:val="00285E3C"/>
    <w:rsid w:val="00287217"/>
    <w:rsid w:val="002872B4"/>
    <w:rsid w:val="00292A3C"/>
    <w:rsid w:val="00294ACC"/>
    <w:rsid w:val="00295050"/>
    <w:rsid w:val="00295500"/>
    <w:rsid w:val="002975AD"/>
    <w:rsid w:val="00297E96"/>
    <w:rsid w:val="002A0002"/>
    <w:rsid w:val="002A0D79"/>
    <w:rsid w:val="002A10A8"/>
    <w:rsid w:val="002A145A"/>
    <w:rsid w:val="002A2623"/>
    <w:rsid w:val="002A2969"/>
    <w:rsid w:val="002A479D"/>
    <w:rsid w:val="002A5B61"/>
    <w:rsid w:val="002A5D5B"/>
    <w:rsid w:val="002A66F3"/>
    <w:rsid w:val="002B04C0"/>
    <w:rsid w:val="002B07B6"/>
    <w:rsid w:val="002B1ABA"/>
    <w:rsid w:val="002B1CC4"/>
    <w:rsid w:val="002B4723"/>
    <w:rsid w:val="002B5E8F"/>
    <w:rsid w:val="002C0B02"/>
    <w:rsid w:val="002C2420"/>
    <w:rsid w:val="002C24E8"/>
    <w:rsid w:val="002C5B80"/>
    <w:rsid w:val="002C706C"/>
    <w:rsid w:val="002C773E"/>
    <w:rsid w:val="002D0776"/>
    <w:rsid w:val="002D0D2F"/>
    <w:rsid w:val="002D177F"/>
    <w:rsid w:val="002D29FE"/>
    <w:rsid w:val="002D3482"/>
    <w:rsid w:val="002D3EED"/>
    <w:rsid w:val="002D4441"/>
    <w:rsid w:val="002D54E8"/>
    <w:rsid w:val="002D56A8"/>
    <w:rsid w:val="002D616C"/>
    <w:rsid w:val="002E3B3F"/>
    <w:rsid w:val="002E7CAF"/>
    <w:rsid w:val="002F3A9B"/>
    <w:rsid w:val="002F44BA"/>
    <w:rsid w:val="002F4E76"/>
    <w:rsid w:val="002F508A"/>
    <w:rsid w:val="003005A6"/>
    <w:rsid w:val="0030216E"/>
    <w:rsid w:val="00305F70"/>
    <w:rsid w:val="00306E4F"/>
    <w:rsid w:val="00310BC5"/>
    <w:rsid w:val="00312F61"/>
    <w:rsid w:val="00313CF2"/>
    <w:rsid w:val="0031446A"/>
    <w:rsid w:val="00314538"/>
    <w:rsid w:val="003158A3"/>
    <w:rsid w:val="003166A4"/>
    <w:rsid w:val="00317A43"/>
    <w:rsid w:val="00320040"/>
    <w:rsid w:val="0032054E"/>
    <w:rsid w:val="00320642"/>
    <w:rsid w:val="00320D61"/>
    <w:rsid w:val="0032203D"/>
    <w:rsid w:val="00323ACB"/>
    <w:rsid w:val="00323F4A"/>
    <w:rsid w:val="003246B1"/>
    <w:rsid w:val="00324CBC"/>
    <w:rsid w:val="00327DE9"/>
    <w:rsid w:val="00331F35"/>
    <w:rsid w:val="00334C32"/>
    <w:rsid w:val="00334CE6"/>
    <w:rsid w:val="003360BC"/>
    <w:rsid w:val="00341465"/>
    <w:rsid w:val="003430DF"/>
    <w:rsid w:val="00345D81"/>
    <w:rsid w:val="00345EDC"/>
    <w:rsid w:val="003465AB"/>
    <w:rsid w:val="00346926"/>
    <w:rsid w:val="00347640"/>
    <w:rsid w:val="003559EF"/>
    <w:rsid w:val="0036028C"/>
    <w:rsid w:val="00360654"/>
    <w:rsid w:val="00361CC2"/>
    <w:rsid w:val="00363442"/>
    <w:rsid w:val="0036397B"/>
    <w:rsid w:val="00364211"/>
    <w:rsid w:val="00364724"/>
    <w:rsid w:val="0036479A"/>
    <w:rsid w:val="00364EA8"/>
    <w:rsid w:val="00365053"/>
    <w:rsid w:val="00365AB3"/>
    <w:rsid w:val="003663D1"/>
    <w:rsid w:val="00366F68"/>
    <w:rsid w:val="00370A9B"/>
    <w:rsid w:val="00372D75"/>
    <w:rsid w:val="00373EE3"/>
    <w:rsid w:val="00376406"/>
    <w:rsid w:val="00376C90"/>
    <w:rsid w:val="00377FF4"/>
    <w:rsid w:val="003801CD"/>
    <w:rsid w:val="00380DDA"/>
    <w:rsid w:val="00381E60"/>
    <w:rsid w:val="00382EA0"/>
    <w:rsid w:val="0038468F"/>
    <w:rsid w:val="00384DE5"/>
    <w:rsid w:val="0038605E"/>
    <w:rsid w:val="00386CDE"/>
    <w:rsid w:val="003928F0"/>
    <w:rsid w:val="00393680"/>
    <w:rsid w:val="00394BD9"/>
    <w:rsid w:val="00395D9D"/>
    <w:rsid w:val="003975C1"/>
    <w:rsid w:val="00397B73"/>
    <w:rsid w:val="003A74D3"/>
    <w:rsid w:val="003B00AA"/>
    <w:rsid w:val="003B0A73"/>
    <w:rsid w:val="003B19FF"/>
    <w:rsid w:val="003B3376"/>
    <w:rsid w:val="003B49E5"/>
    <w:rsid w:val="003B7977"/>
    <w:rsid w:val="003B79F2"/>
    <w:rsid w:val="003C06C9"/>
    <w:rsid w:val="003C233D"/>
    <w:rsid w:val="003C3CE9"/>
    <w:rsid w:val="003C433F"/>
    <w:rsid w:val="003C5285"/>
    <w:rsid w:val="003D1336"/>
    <w:rsid w:val="003D52BF"/>
    <w:rsid w:val="003D5AD8"/>
    <w:rsid w:val="003D5C01"/>
    <w:rsid w:val="003D6129"/>
    <w:rsid w:val="003E0CCC"/>
    <w:rsid w:val="003E1861"/>
    <w:rsid w:val="003E1E4A"/>
    <w:rsid w:val="003E20BB"/>
    <w:rsid w:val="003E213B"/>
    <w:rsid w:val="003E52BA"/>
    <w:rsid w:val="003E5EF3"/>
    <w:rsid w:val="003E6285"/>
    <w:rsid w:val="003E7C4F"/>
    <w:rsid w:val="003F008A"/>
    <w:rsid w:val="003F0B12"/>
    <w:rsid w:val="003F0E9A"/>
    <w:rsid w:val="003F1850"/>
    <w:rsid w:val="003F2F96"/>
    <w:rsid w:val="003F48EF"/>
    <w:rsid w:val="003F5009"/>
    <w:rsid w:val="003F580F"/>
    <w:rsid w:val="0040111B"/>
    <w:rsid w:val="00401938"/>
    <w:rsid w:val="00401BBB"/>
    <w:rsid w:val="004023A6"/>
    <w:rsid w:val="00405648"/>
    <w:rsid w:val="00405BE3"/>
    <w:rsid w:val="00405CDF"/>
    <w:rsid w:val="004145F6"/>
    <w:rsid w:val="004177E2"/>
    <w:rsid w:val="00417C5C"/>
    <w:rsid w:val="00421122"/>
    <w:rsid w:val="0042130A"/>
    <w:rsid w:val="00423D81"/>
    <w:rsid w:val="00425D14"/>
    <w:rsid w:val="004266EC"/>
    <w:rsid w:val="00426AE4"/>
    <w:rsid w:val="004328F7"/>
    <w:rsid w:val="00432B0E"/>
    <w:rsid w:val="00434B71"/>
    <w:rsid w:val="00435A0C"/>
    <w:rsid w:val="004367C3"/>
    <w:rsid w:val="00436B24"/>
    <w:rsid w:val="00436EBA"/>
    <w:rsid w:val="00440EF9"/>
    <w:rsid w:val="00441988"/>
    <w:rsid w:val="0044226B"/>
    <w:rsid w:val="0044456E"/>
    <w:rsid w:val="00444599"/>
    <w:rsid w:val="00444C03"/>
    <w:rsid w:val="00444DF8"/>
    <w:rsid w:val="004464B5"/>
    <w:rsid w:val="00446C7D"/>
    <w:rsid w:val="004476C2"/>
    <w:rsid w:val="00450163"/>
    <w:rsid w:val="00451632"/>
    <w:rsid w:val="00451EB0"/>
    <w:rsid w:val="00453793"/>
    <w:rsid w:val="00454D74"/>
    <w:rsid w:val="00455523"/>
    <w:rsid w:val="00456CBB"/>
    <w:rsid w:val="004577F4"/>
    <w:rsid w:val="004602F0"/>
    <w:rsid w:val="0046096D"/>
    <w:rsid w:val="00462095"/>
    <w:rsid w:val="00463D0B"/>
    <w:rsid w:val="004648E8"/>
    <w:rsid w:val="00464ED9"/>
    <w:rsid w:val="0046608C"/>
    <w:rsid w:val="00470272"/>
    <w:rsid w:val="00472C46"/>
    <w:rsid w:val="00473376"/>
    <w:rsid w:val="0047514D"/>
    <w:rsid w:val="004753A4"/>
    <w:rsid w:val="00475BFC"/>
    <w:rsid w:val="00477F7B"/>
    <w:rsid w:val="004830FD"/>
    <w:rsid w:val="0048374B"/>
    <w:rsid w:val="00486E5D"/>
    <w:rsid w:val="00490C2F"/>
    <w:rsid w:val="00491FEC"/>
    <w:rsid w:val="00493700"/>
    <w:rsid w:val="004941C2"/>
    <w:rsid w:val="00495B19"/>
    <w:rsid w:val="00496440"/>
    <w:rsid w:val="0049682C"/>
    <w:rsid w:val="004A18DB"/>
    <w:rsid w:val="004A4232"/>
    <w:rsid w:val="004A4705"/>
    <w:rsid w:val="004A5451"/>
    <w:rsid w:val="004A5C5B"/>
    <w:rsid w:val="004A602F"/>
    <w:rsid w:val="004A6147"/>
    <w:rsid w:val="004A7403"/>
    <w:rsid w:val="004A79BF"/>
    <w:rsid w:val="004B06B0"/>
    <w:rsid w:val="004B0F55"/>
    <w:rsid w:val="004B3694"/>
    <w:rsid w:val="004B3DDF"/>
    <w:rsid w:val="004B46FC"/>
    <w:rsid w:val="004B7650"/>
    <w:rsid w:val="004C6CCD"/>
    <w:rsid w:val="004D32EF"/>
    <w:rsid w:val="004D56B7"/>
    <w:rsid w:val="004D744A"/>
    <w:rsid w:val="004E0716"/>
    <w:rsid w:val="004E1560"/>
    <w:rsid w:val="004E1842"/>
    <w:rsid w:val="004E4602"/>
    <w:rsid w:val="004E59A4"/>
    <w:rsid w:val="004E7484"/>
    <w:rsid w:val="004F1BCD"/>
    <w:rsid w:val="004F21B0"/>
    <w:rsid w:val="004F243A"/>
    <w:rsid w:val="004F2A7B"/>
    <w:rsid w:val="004F2CB9"/>
    <w:rsid w:val="004F541F"/>
    <w:rsid w:val="004F55C3"/>
    <w:rsid w:val="00500A45"/>
    <w:rsid w:val="00500C5D"/>
    <w:rsid w:val="00502DC9"/>
    <w:rsid w:val="00503C3C"/>
    <w:rsid w:val="00503F20"/>
    <w:rsid w:val="00505BA3"/>
    <w:rsid w:val="00506A8D"/>
    <w:rsid w:val="00510475"/>
    <w:rsid w:val="00511159"/>
    <w:rsid w:val="0051118D"/>
    <w:rsid w:val="0051146C"/>
    <w:rsid w:val="0051311A"/>
    <w:rsid w:val="00515A27"/>
    <w:rsid w:val="00515BF4"/>
    <w:rsid w:val="00515DEC"/>
    <w:rsid w:val="005164C7"/>
    <w:rsid w:val="00516F4F"/>
    <w:rsid w:val="00526E85"/>
    <w:rsid w:val="00527A80"/>
    <w:rsid w:val="00534783"/>
    <w:rsid w:val="00535CC6"/>
    <w:rsid w:val="0053633F"/>
    <w:rsid w:val="00544D68"/>
    <w:rsid w:val="00550663"/>
    <w:rsid w:val="00551806"/>
    <w:rsid w:val="00552074"/>
    <w:rsid w:val="0055262D"/>
    <w:rsid w:val="005537FD"/>
    <w:rsid w:val="00556C7F"/>
    <w:rsid w:val="00557813"/>
    <w:rsid w:val="00560B74"/>
    <w:rsid w:val="00561030"/>
    <w:rsid w:val="0056125B"/>
    <w:rsid w:val="0056389C"/>
    <w:rsid w:val="00563E8D"/>
    <w:rsid w:val="00565E5D"/>
    <w:rsid w:val="00566DDE"/>
    <w:rsid w:val="005703EB"/>
    <w:rsid w:val="005747D7"/>
    <w:rsid w:val="00574ED6"/>
    <w:rsid w:val="00574FE8"/>
    <w:rsid w:val="00575D2C"/>
    <w:rsid w:val="005776A1"/>
    <w:rsid w:val="00577746"/>
    <w:rsid w:val="00580922"/>
    <w:rsid w:val="00580A49"/>
    <w:rsid w:val="0058260F"/>
    <w:rsid w:val="00584D22"/>
    <w:rsid w:val="00585035"/>
    <w:rsid w:val="005853F4"/>
    <w:rsid w:val="00586396"/>
    <w:rsid w:val="005918FE"/>
    <w:rsid w:val="00596D52"/>
    <w:rsid w:val="005971A1"/>
    <w:rsid w:val="005973AA"/>
    <w:rsid w:val="0059752F"/>
    <w:rsid w:val="00597574"/>
    <w:rsid w:val="005A122F"/>
    <w:rsid w:val="005A2020"/>
    <w:rsid w:val="005A21B3"/>
    <w:rsid w:val="005A6B5E"/>
    <w:rsid w:val="005A7020"/>
    <w:rsid w:val="005B268A"/>
    <w:rsid w:val="005B4D8B"/>
    <w:rsid w:val="005B521A"/>
    <w:rsid w:val="005B57CE"/>
    <w:rsid w:val="005B7839"/>
    <w:rsid w:val="005C13E1"/>
    <w:rsid w:val="005C1C45"/>
    <w:rsid w:val="005C3BF6"/>
    <w:rsid w:val="005C46D1"/>
    <w:rsid w:val="005C4942"/>
    <w:rsid w:val="005C655C"/>
    <w:rsid w:val="005D0786"/>
    <w:rsid w:val="005D3B3E"/>
    <w:rsid w:val="005D4B78"/>
    <w:rsid w:val="005D56B4"/>
    <w:rsid w:val="005D6FE5"/>
    <w:rsid w:val="005E0CBA"/>
    <w:rsid w:val="005E12AF"/>
    <w:rsid w:val="005E1475"/>
    <w:rsid w:val="005E239E"/>
    <w:rsid w:val="005E2994"/>
    <w:rsid w:val="005E63F5"/>
    <w:rsid w:val="005E6604"/>
    <w:rsid w:val="005F1C39"/>
    <w:rsid w:val="005F1E68"/>
    <w:rsid w:val="005F38E2"/>
    <w:rsid w:val="005F49B2"/>
    <w:rsid w:val="005F559E"/>
    <w:rsid w:val="005F6182"/>
    <w:rsid w:val="0060060F"/>
    <w:rsid w:val="006018D7"/>
    <w:rsid w:val="00602382"/>
    <w:rsid w:val="00604821"/>
    <w:rsid w:val="006109C7"/>
    <w:rsid w:val="00611276"/>
    <w:rsid w:val="006114F4"/>
    <w:rsid w:val="006130AD"/>
    <w:rsid w:val="0061331D"/>
    <w:rsid w:val="006134B3"/>
    <w:rsid w:val="006177AB"/>
    <w:rsid w:val="00617D0D"/>
    <w:rsid w:val="006211DE"/>
    <w:rsid w:val="00623F00"/>
    <w:rsid w:val="00625EAA"/>
    <w:rsid w:val="00626186"/>
    <w:rsid w:val="00626472"/>
    <w:rsid w:val="00626509"/>
    <w:rsid w:val="0062650B"/>
    <w:rsid w:val="00630433"/>
    <w:rsid w:val="00630A90"/>
    <w:rsid w:val="006312E2"/>
    <w:rsid w:val="00632042"/>
    <w:rsid w:val="00632813"/>
    <w:rsid w:val="0063342B"/>
    <w:rsid w:val="00634481"/>
    <w:rsid w:val="0063563C"/>
    <w:rsid w:val="006367C0"/>
    <w:rsid w:val="00637E6A"/>
    <w:rsid w:val="00641B2C"/>
    <w:rsid w:val="00642C7A"/>
    <w:rsid w:val="006455D5"/>
    <w:rsid w:val="00645708"/>
    <w:rsid w:val="00645A26"/>
    <w:rsid w:val="00650F52"/>
    <w:rsid w:val="0065252F"/>
    <w:rsid w:val="00652F82"/>
    <w:rsid w:val="006536FA"/>
    <w:rsid w:val="00656A18"/>
    <w:rsid w:val="0066101B"/>
    <w:rsid w:val="00663B09"/>
    <w:rsid w:val="00663FC4"/>
    <w:rsid w:val="006650EF"/>
    <w:rsid w:val="006671B8"/>
    <w:rsid w:val="00667734"/>
    <w:rsid w:val="00670169"/>
    <w:rsid w:val="006706AD"/>
    <w:rsid w:val="006719E0"/>
    <w:rsid w:val="00675F25"/>
    <w:rsid w:val="00676E59"/>
    <w:rsid w:val="006810B3"/>
    <w:rsid w:val="00682CD2"/>
    <w:rsid w:val="00692BBE"/>
    <w:rsid w:val="006939A1"/>
    <w:rsid w:val="00696AD9"/>
    <w:rsid w:val="00696DA1"/>
    <w:rsid w:val="00697EF2"/>
    <w:rsid w:val="006A026A"/>
    <w:rsid w:val="006A1221"/>
    <w:rsid w:val="006A2613"/>
    <w:rsid w:val="006A2A40"/>
    <w:rsid w:val="006A41B7"/>
    <w:rsid w:val="006A5952"/>
    <w:rsid w:val="006A67BA"/>
    <w:rsid w:val="006A7D5C"/>
    <w:rsid w:val="006B09BF"/>
    <w:rsid w:val="006B2250"/>
    <w:rsid w:val="006B45A6"/>
    <w:rsid w:val="006B719D"/>
    <w:rsid w:val="006B752A"/>
    <w:rsid w:val="006C0419"/>
    <w:rsid w:val="006C07F1"/>
    <w:rsid w:val="006C0A55"/>
    <w:rsid w:val="006C0C8F"/>
    <w:rsid w:val="006C117E"/>
    <w:rsid w:val="006C14A8"/>
    <w:rsid w:val="006C2463"/>
    <w:rsid w:val="006C2F4B"/>
    <w:rsid w:val="006C4A52"/>
    <w:rsid w:val="006C67CB"/>
    <w:rsid w:val="006C6991"/>
    <w:rsid w:val="006D3CBB"/>
    <w:rsid w:val="006D6928"/>
    <w:rsid w:val="006E0EB0"/>
    <w:rsid w:val="006E4723"/>
    <w:rsid w:val="006E5791"/>
    <w:rsid w:val="006E7948"/>
    <w:rsid w:val="006F29F5"/>
    <w:rsid w:val="006F35E2"/>
    <w:rsid w:val="006F3F92"/>
    <w:rsid w:val="006F4BEC"/>
    <w:rsid w:val="006F6885"/>
    <w:rsid w:val="006F6C7C"/>
    <w:rsid w:val="006F7878"/>
    <w:rsid w:val="006F7B70"/>
    <w:rsid w:val="00700DE7"/>
    <w:rsid w:val="0070145C"/>
    <w:rsid w:val="0070210D"/>
    <w:rsid w:val="00704B95"/>
    <w:rsid w:val="00706818"/>
    <w:rsid w:val="00706CA2"/>
    <w:rsid w:val="00707392"/>
    <w:rsid w:val="00707EEB"/>
    <w:rsid w:val="00707F79"/>
    <w:rsid w:val="00712A6F"/>
    <w:rsid w:val="00713034"/>
    <w:rsid w:val="00713256"/>
    <w:rsid w:val="00713513"/>
    <w:rsid w:val="00713FFE"/>
    <w:rsid w:val="00715707"/>
    <w:rsid w:val="007174BE"/>
    <w:rsid w:val="00721249"/>
    <w:rsid w:val="00721A81"/>
    <w:rsid w:val="00722AAB"/>
    <w:rsid w:val="007242DA"/>
    <w:rsid w:val="007247E2"/>
    <w:rsid w:val="00724D8D"/>
    <w:rsid w:val="007252ED"/>
    <w:rsid w:val="00725FAE"/>
    <w:rsid w:val="0072748A"/>
    <w:rsid w:val="0072781C"/>
    <w:rsid w:val="00730ECC"/>
    <w:rsid w:val="00731136"/>
    <w:rsid w:val="007312E7"/>
    <w:rsid w:val="00732230"/>
    <w:rsid w:val="00732D36"/>
    <w:rsid w:val="007341EA"/>
    <w:rsid w:val="00735CF5"/>
    <w:rsid w:val="00736613"/>
    <w:rsid w:val="00742B61"/>
    <w:rsid w:val="007452C0"/>
    <w:rsid w:val="007503AD"/>
    <w:rsid w:val="00751858"/>
    <w:rsid w:val="00752600"/>
    <w:rsid w:val="00753132"/>
    <w:rsid w:val="00754B5E"/>
    <w:rsid w:val="007551F3"/>
    <w:rsid w:val="00755FAE"/>
    <w:rsid w:val="007565AA"/>
    <w:rsid w:val="00762DD3"/>
    <w:rsid w:val="007633FE"/>
    <w:rsid w:val="00763D91"/>
    <w:rsid w:val="00766284"/>
    <w:rsid w:val="007708F7"/>
    <w:rsid w:val="00770FC6"/>
    <w:rsid w:val="00772FE8"/>
    <w:rsid w:val="00780400"/>
    <w:rsid w:val="007807FE"/>
    <w:rsid w:val="0078266C"/>
    <w:rsid w:val="00782BF7"/>
    <w:rsid w:val="007840ED"/>
    <w:rsid w:val="0078557A"/>
    <w:rsid w:val="00790F2A"/>
    <w:rsid w:val="00792A45"/>
    <w:rsid w:val="0079411E"/>
    <w:rsid w:val="00795248"/>
    <w:rsid w:val="00796AA4"/>
    <w:rsid w:val="007A0216"/>
    <w:rsid w:val="007A07B2"/>
    <w:rsid w:val="007A11FB"/>
    <w:rsid w:val="007A6567"/>
    <w:rsid w:val="007B0786"/>
    <w:rsid w:val="007B217A"/>
    <w:rsid w:val="007B4F48"/>
    <w:rsid w:val="007B5164"/>
    <w:rsid w:val="007B541D"/>
    <w:rsid w:val="007B54B3"/>
    <w:rsid w:val="007B6587"/>
    <w:rsid w:val="007B7C7A"/>
    <w:rsid w:val="007B7E66"/>
    <w:rsid w:val="007C22CD"/>
    <w:rsid w:val="007C22DC"/>
    <w:rsid w:val="007C2ABF"/>
    <w:rsid w:val="007C3FCD"/>
    <w:rsid w:val="007C57A9"/>
    <w:rsid w:val="007C5A7A"/>
    <w:rsid w:val="007C5B72"/>
    <w:rsid w:val="007C788A"/>
    <w:rsid w:val="007C78DD"/>
    <w:rsid w:val="007C7A77"/>
    <w:rsid w:val="007C7BBE"/>
    <w:rsid w:val="007D05CD"/>
    <w:rsid w:val="007D105E"/>
    <w:rsid w:val="007D2B55"/>
    <w:rsid w:val="007D2DC9"/>
    <w:rsid w:val="007D409D"/>
    <w:rsid w:val="007D425B"/>
    <w:rsid w:val="007D451B"/>
    <w:rsid w:val="007D55ED"/>
    <w:rsid w:val="007E1F1F"/>
    <w:rsid w:val="007E32AD"/>
    <w:rsid w:val="007E44D8"/>
    <w:rsid w:val="007E57EA"/>
    <w:rsid w:val="007E5F80"/>
    <w:rsid w:val="007E60E3"/>
    <w:rsid w:val="007F0097"/>
    <w:rsid w:val="007F1F3F"/>
    <w:rsid w:val="007F4B7E"/>
    <w:rsid w:val="007F6268"/>
    <w:rsid w:val="007F6810"/>
    <w:rsid w:val="007F6EF6"/>
    <w:rsid w:val="007F747E"/>
    <w:rsid w:val="007F7A39"/>
    <w:rsid w:val="0080096A"/>
    <w:rsid w:val="00804B2B"/>
    <w:rsid w:val="00806008"/>
    <w:rsid w:val="0080722A"/>
    <w:rsid w:val="008128AB"/>
    <w:rsid w:val="008128C1"/>
    <w:rsid w:val="00816236"/>
    <w:rsid w:val="0081694B"/>
    <w:rsid w:val="008174FA"/>
    <w:rsid w:val="00821F5B"/>
    <w:rsid w:val="0082340A"/>
    <w:rsid w:val="00823C77"/>
    <w:rsid w:val="00824129"/>
    <w:rsid w:val="0082483C"/>
    <w:rsid w:val="00824A58"/>
    <w:rsid w:val="00825D8A"/>
    <w:rsid w:val="00826475"/>
    <w:rsid w:val="00826699"/>
    <w:rsid w:val="0082777D"/>
    <w:rsid w:val="00830048"/>
    <w:rsid w:val="00832C7C"/>
    <w:rsid w:val="00833448"/>
    <w:rsid w:val="00833837"/>
    <w:rsid w:val="0083563A"/>
    <w:rsid w:val="008362D8"/>
    <w:rsid w:val="00841EBB"/>
    <w:rsid w:val="00843225"/>
    <w:rsid w:val="008519FE"/>
    <w:rsid w:val="00853C31"/>
    <w:rsid w:val="00854EB3"/>
    <w:rsid w:val="008558EF"/>
    <w:rsid w:val="00855B37"/>
    <w:rsid w:val="008601F8"/>
    <w:rsid w:val="00860236"/>
    <w:rsid w:val="00860D80"/>
    <w:rsid w:val="00862341"/>
    <w:rsid w:val="00863858"/>
    <w:rsid w:val="00863B54"/>
    <w:rsid w:val="00865B4B"/>
    <w:rsid w:val="0086633B"/>
    <w:rsid w:val="008709CE"/>
    <w:rsid w:val="00872927"/>
    <w:rsid w:val="00873071"/>
    <w:rsid w:val="00875AC9"/>
    <w:rsid w:val="00876FF4"/>
    <w:rsid w:val="00881DA5"/>
    <w:rsid w:val="00882481"/>
    <w:rsid w:val="00885124"/>
    <w:rsid w:val="008879C6"/>
    <w:rsid w:val="008921AF"/>
    <w:rsid w:val="00892C8A"/>
    <w:rsid w:val="00893B3C"/>
    <w:rsid w:val="008944DF"/>
    <w:rsid w:val="008959D6"/>
    <w:rsid w:val="00895AAE"/>
    <w:rsid w:val="00896FF1"/>
    <w:rsid w:val="008A0ADD"/>
    <w:rsid w:val="008A1E86"/>
    <w:rsid w:val="008A4075"/>
    <w:rsid w:val="008A4316"/>
    <w:rsid w:val="008A565A"/>
    <w:rsid w:val="008B1428"/>
    <w:rsid w:val="008B56F9"/>
    <w:rsid w:val="008B62A4"/>
    <w:rsid w:val="008B682E"/>
    <w:rsid w:val="008B69B2"/>
    <w:rsid w:val="008C00F8"/>
    <w:rsid w:val="008C0FC6"/>
    <w:rsid w:val="008C58E1"/>
    <w:rsid w:val="008C74CA"/>
    <w:rsid w:val="008C7553"/>
    <w:rsid w:val="008D2C60"/>
    <w:rsid w:val="008D450A"/>
    <w:rsid w:val="008D4D65"/>
    <w:rsid w:val="008D5867"/>
    <w:rsid w:val="008E1C7E"/>
    <w:rsid w:val="008E3591"/>
    <w:rsid w:val="008E3F67"/>
    <w:rsid w:val="008E407C"/>
    <w:rsid w:val="008F04F3"/>
    <w:rsid w:val="008F3C59"/>
    <w:rsid w:val="008F435E"/>
    <w:rsid w:val="008F7043"/>
    <w:rsid w:val="008F7426"/>
    <w:rsid w:val="008F75BC"/>
    <w:rsid w:val="008F7B9C"/>
    <w:rsid w:val="0090012F"/>
    <w:rsid w:val="00900E3E"/>
    <w:rsid w:val="00901A2C"/>
    <w:rsid w:val="00902C9C"/>
    <w:rsid w:val="00903A32"/>
    <w:rsid w:val="00906319"/>
    <w:rsid w:val="00906E21"/>
    <w:rsid w:val="0091232B"/>
    <w:rsid w:val="009125AB"/>
    <w:rsid w:val="00912DCF"/>
    <w:rsid w:val="00914374"/>
    <w:rsid w:val="0091660A"/>
    <w:rsid w:val="00920A52"/>
    <w:rsid w:val="00920FB5"/>
    <w:rsid w:val="00925A49"/>
    <w:rsid w:val="00925D94"/>
    <w:rsid w:val="00930B0B"/>
    <w:rsid w:val="00933BF1"/>
    <w:rsid w:val="00935B14"/>
    <w:rsid w:val="00936AD8"/>
    <w:rsid w:val="00936E9A"/>
    <w:rsid w:val="009376E0"/>
    <w:rsid w:val="00941C96"/>
    <w:rsid w:val="009433E5"/>
    <w:rsid w:val="00943A89"/>
    <w:rsid w:val="009464D7"/>
    <w:rsid w:val="009471FB"/>
    <w:rsid w:val="0094753A"/>
    <w:rsid w:val="0094776B"/>
    <w:rsid w:val="00950CDD"/>
    <w:rsid w:val="0095317A"/>
    <w:rsid w:val="00954CFF"/>
    <w:rsid w:val="00955FCB"/>
    <w:rsid w:val="00956F9A"/>
    <w:rsid w:val="009602B2"/>
    <w:rsid w:val="00960BA3"/>
    <w:rsid w:val="009617A1"/>
    <w:rsid w:val="00962EF0"/>
    <w:rsid w:val="009652E5"/>
    <w:rsid w:val="0096589D"/>
    <w:rsid w:val="00966765"/>
    <w:rsid w:val="00971AF7"/>
    <w:rsid w:val="00971C7F"/>
    <w:rsid w:val="009741B5"/>
    <w:rsid w:val="009762C2"/>
    <w:rsid w:val="00976DFB"/>
    <w:rsid w:val="009770DC"/>
    <w:rsid w:val="00980763"/>
    <w:rsid w:val="009807D0"/>
    <w:rsid w:val="00982AE6"/>
    <w:rsid w:val="00982D4A"/>
    <w:rsid w:val="009830CD"/>
    <w:rsid w:val="00987FA0"/>
    <w:rsid w:val="00991B41"/>
    <w:rsid w:val="00992BBE"/>
    <w:rsid w:val="00993042"/>
    <w:rsid w:val="00997CBC"/>
    <w:rsid w:val="009A0794"/>
    <w:rsid w:val="009A1043"/>
    <w:rsid w:val="009A12B7"/>
    <w:rsid w:val="009A39CB"/>
    <w:rsid w:val="009A4182"/>
    <w:rsid w:val="009A4BC0"/>
    <w:rsid w:val="009A5C35"/>
    <w:rsid w:val="009A61D0"/>
    <w:rsid w:val="009B2327"/>
    <w:rsid w:val="009B3DC4"/>
    <w:rsid w:val="009B71F5"/>
    <w:rsid w:val="009C212C"/>
    <w:rsid w:val="009C369C"/>
    <w:rsid w:val="009C36BF"/>
    <w:rsid w:val="009C3FBB"/>
    <w:rsid w:val="009C45EC"/>
    <w:rsid w:val="009C583B"/>
    <w:rsid w:val="009C6943"/>
    <w:rsid w:val="009C6ACA"/>
    <w:rsid w:val="009C79CA"/>
    <w:rsid w:val="009C7E5E"/>
    <w:rsid w:val="009D154B"/>
    <w:rsid w:val="009D211E"/>
    <w:rsid w:val="009D328E"/>
    <w:rsid w:val="009D454C"/>
    <w:rsid w:val="009D718A"/>
    <w:rsid w:val="009D7237"/>
    <w:rsid w:val="009D7AE5"/>
    <w:rsid w:val="009E46B4"/>
    <w:rsid w:val="009E4E07"/>
    <w:rsid w:val="009E66F3"/>
    <w:rsid w:val="009F1817"/>
    <w:rsid w:val="009F3083"/>
    <w:rsid w:val="009F642B"/>
    <w:rsid w:val="009F6655"/>
    <w:rsid w:val="009F68AE"/>
    <w:rsid w:val="009F6EBB"/>
    <w:rsid w:val="00A002B6"/>
    <w:rsid w:val="00A01A1A"/>
    <w:rsid w:val="00A01D3A"/>
    <w:rsid w:val="00A025DF"/>
    <w:rsid w:val="00A026D5"/>
    <w:rsid w:val="00A03BF0"/>
    <w:rsid w:val="00A047C4"/>
    <w:rsid w:val="00A055A9"/>
    <w:rsid w:val="00A07A8F"/>
    <w:rsid w:val="00A07EF0"/>
    <w:rsid w:val="00A11BDD"/>
    <w:rsid w:val="00A11FCE"/>
    <w:rsid w:val="00A12922"/>
    <w:rsid w:val="00A13CBE"/>
    <w:rsid w:val="00A14187"/>
    <w:rsid w:val="00A1531E"/>
    <w:rsid w:val="00A200E9"/>
    <w:rsid w:val="00A2343D"/>
    <w:rsid w:val="00A23AA4"/>
    <w:rsid w:val="00A276BB"/>
    <w:rsid w:val="00A27EA4"/>
    <w:rsid w:val="00A30F53"/>
    <w:rsid w:val="00A31955"/>
    <w:rsid w:val="00A34248"/>
    <w:rsid w:val="00A34358"/>
    <w:rsid w:val="00A35DEC"/>
    <w:rsid w:val="00A372A3"/>
    <w:rsid w:val="00A408DD"/>
    <w:rsid w:val="00A40B8E"/>
    <w:rsid w:val="00A439BE"/>
    <w:rsid w:val="00A452C2"/>
    <w:rsid w:val="00A4589B"/>
    <w:rsid w:val="00A45AA8"/>
    <w:rsid w:val="00A45D75"/>
    <w:rsid w:val="00A46439"/>
    <w:rsid w:val="00A464F0"/>
    <w:rsid w:val="00A47B84"/>
    <w:rsid w:val="00A506B2"/>
    <w:rsid w:val="00A54891"/>
    <w:rsid w:val="00A54B61"/>
    <w:rsid w:val="00A623BA"/>
    <w:rsid w:val="00A623FB"/>
    <w:rsid w:val="00A650AC"/>
    <w:rsid w:val="00A658D2"/>
    <w:rsid w:val="00A65DE6"/>
    <w:rsid w:val="00A721B8"/>
    <w:rsid w:val="00A73914"/>
    <w:rsid w:val="00A74927"/>
    <w:rsid w:val="00A7519C"/>
    <w:rsid w:val="00A761AA"/>
    <w:rsid w:val="00A77A66"/>
    <w:rsid w:val="00A805B9"/>
    <w:rsid w:val="00A8085A"/>
    <w:rsid w:val="00A81B0D"/>
    <w:rsid w:val="00A81E69"/>
    <w:rsid w:val="00A83E73"/>
    <w:rsid w:val="00A860AE"/>
    <w:rsid w:val="00A90D8B"/>
    <w:rsid w:val="00A929FE"/>
    <w:rsid w:val="00A932A0"/>
    <w:rsid w:val="00A943EA"/>
    <w:rsid w:val="00A95B50"/>
    <w:rsid w:val="00AA2066"/>
    <w:rsid w:val="00AA24EB"/>
    <w:rsid w:val="00AA34AE"/>
    <w:rsid w:val="00AA50FC"/>
    <w:rsid w:val="00AA5550"/>
    <w:rsid w:val="00AA5920"/>
    <w:rsid w:val="00AB0425"/>
    <w:rsid w:val="00AB0AB6"/>
    <w:rsid w:val="00AB28BC"/>
    <w:rsid w:val="00AB2FDC"/>
    <w:rsid w:val="00AB3B0F"/>
    <w:rsid w:val="00AC0369"/>
    <w:rsid w:val="00AC1D29"/>
    <w:rsid w:val="00AC2400"/>
    <w:rsid w:val="00AC65DF"/>
    <w:rsid w:val="00AC6CFF"/>
    <w:rsid w:val="00AC7427"/>
    <w:rsid w:val="00AC764E"/>
    <w:rsid w:val="00AD208D"/>
    <w:rsid w:val="00AD2963"/>
    <w:rsid w:val="00AD38C0"/>
    <w:rsid w:val="00AD5361"/>
    <w:rsid w:val="00AD5B47"/>
    <w:rsid w:val="00AD6028"/>
    <w:rsid w:val="00AD6212"/>
    <w:rsid w:val="00AD6420"/>
    <w:rsid w:val="00AE0664"/>
    <w:rsid w:val="00AE0D74"/>
    <w:rsid w:val="00AE2FFA"/>
    <w:rsid w:val="00AE3787"/>
    <w:rsid w:val="00AE4005"/>
    <w:rsid w:val="00AE5088"/>
    <w:rsid w:val="00AE531A"/>
    <w:rsid w:val="00AE5B99"/>
    <w:rsid w:val="00AE65D3"/>
    <w:rsid w:val="00AF40C8"/>
    <w:rsid w:val="00AF5DCF"/>
    <w:rsid w:val="00AF6D9E"/>
    <w:rsid w:val="00AF7180"/>
    <w:rsid w:val="00AF7CA9"/>
    <w:rsid w:val="00AF7F18"/>
    <w:rsid w:val="00B00721"/>
    <w:rsid w:val="00B013CC"/>
    <w:rsid w:val="00B02220"/>
    <w:rsid w:val="00B05E90"/>
    <w:rsid w:val="00B06542"/>
    <w:rsid w:val="00B0658A"/>
    <w:rsid w:val="00B06BB5"/>
    <w:rsid w:val="00B06FAE"/>
    <w:rsid w:val="00B100B9"/>
    <w:rsid w:val="00B114B8"/>
    <w:rsid w:val="00B11CF5"/>
    <w:rsid w:val="00B13B9D"/>
    <w:rsid w:val="00B1729C"/>
    <w:rsid w:val="00B2043F"/>
    <w:rsid w:val="00B20F41"/>
    <w:rsid w:val="00B24849"/>
    <w:rsid w:val="00B30D50"/>
    <w:rsid w:val="00B314A6"/>
    <w:rsid w:val="00B3440C"/>
    <w:rsid w:val="00B34F8A"/>
    <w:rsid w:val="00B35E14"/>
    <w:rsid w:val="00B36BE8"/>
    <w:rsid w:val="00B40610"/>
    <w:rsid w:val="00B410FD"/>
    <w:rsid w:val="00B4119B"/>
    <w:rsid w:val="00B4162E"/>
    <w:rsid w:val="00B41709"/>
    <w:rsid w:val="00B41A28"/>
    <w:rsid w:val="00B43B28"/>
    <w:rsid w:val="00B44B54"/>
    <w:rsid w:val="00B4546F"/>
    <w:rsid w:val="00B4584E"/>
    <w:rsid w:val="00B45EF9"/>
    <w:rsid w:val="00B471E7"/>
    <w:rsid w:val="00B5128F"/>
    <w:rsid w:val="00B5272A"/>
    <w:rsid w:val="00B52967"/>
    <w:rsid w:val="00B551B9"/>
    <w:rsid w:val="00B55FD2"/>
    <w:rsid w:val="00B57D29"/>
    <w:rsid w:val="00B6056C"/>
    <w:rsid w:val="00B6320C"/>
    <w:rsid w:val="00B65BAB"/>
    <w:rsid w:val="00B65E62"/>
    <w:rsid w:val="00B66DCE"/>
    <w:rsid w:val="00B66EE1"/>
    <w:rsid w:val="00B711B3"/>
    <w:rsid w:val="00B7269B"/>
    <w:rsid w:val="00B72A93"/>
    <w:rsid w:val="00B76F6F"/>
    <w:rsid w:val="00B8420F"/>
    <w:rsid w:val="00B845D3"/>
    <w:rsid w:val="00B86182"/>
    <w:rsid w:val="00B932CE"/>
    <w:rsid w:val="00B93B80"/>
    <w:rsid w:val="00B95B76"/>
    <w:rsid w:val="00B96EC8"/>
    <w:rsid w:val="00BA04C1"/>
    <w:rsid w:val="00BA0FC1"/>
    <w:rsid w:val="00BA1A58"/>
    <w:rsid w:val="00BA5433"/>
    <w:rsid w:val="00BA71DA"/>
    <w:rsid w:val="00BB0D0E"/>
    <w:rsid w:val="00BB2468"/>
    <w:rsid w:val="00BB2D11"/>
    <w:rsid w:val="00BB4C24"/>
    <w:rsid w:val="00BB5015"/>
    <w:rsid w:val="00BB5D28"/>
    <w:rsid w:val="00BB7E34"/>
    <w:rsid w:val="00BC0082"/>
    <w:rsid w:val="00BC025C"/>
    <w:rsid w:val="00BC169E"/>
    <w:rsid w:val="00BC1A12"/>
    <w:rsid w:val="00BC2E78"/>
    <w:rsid w:val="00BC5C8C"/>
    <w:rsid w:val="00BC75D9"/>
    <w:rsid w:val="00BD440D"/>
    <w:rsid w:val="00BD5436"/>
    <w:rsid w:val="00BD5A7B"/>
    <w:rsid w:val="00BD7A98"/>
    <w:rsid w:val="00BD7F90"/>
    <w:rsid w:val="00BE0296"/>
    <w:rsid w:val="00BE0D30"/>
    <w:rsid w:val="00BE204A"/>
    <w:rsid w:val="00BE50EB"/>
    <w:rsid w:val="00BE64B2"/>
    <w:rsid w:val="00BE6FA8"/>
    <w:rsid w:val="00BE7526"/>
    <w:rsid w:val="00BF0DB7"/>
    <w:rsid w:val="00BF210A"/>
    <w:rsid w:val="00BF2406"/>
    <w:rsid w:val="00BF2A8D"/>
    <w:rsid w:val="00BF3098"/>
    <w:rsid w:val="00BF5C92"/>
    <w:rsid w:val="00BF7A50"/>
    <w:rsid w:val="00C00F37"/>
    <w:rsid w:val="00C02307"/>
    <w:rsid w:val="00C03857"/>
    <w:rsid w:val="00C05110"/>
    <w:rsid w:val="00C05478"/>
    <w:rsid w:val="00C06528"/>
    <w:rsid w:val="00C0680B"/>
    <w:rsid w:val="00C06BC6"/>
    <w:rsid w:val="00C06EC7"/>
    <w:rsid w:val="00C10EA8"/>
    <w:rsid w:val="00C122AA"/>
    <w:rsid w:val="00C12A22"/>
    <w:rsid w:val="00C12BD1"/>
    <w:rsid w:val="00C146BA"/>
    <w:rsid w:val="00C14D4B"/>
    <w:rsid w:val="00C154A4"/>
    <w:rsid w:val="00C159E5"/>
    <w:rsid w:val="00C16250"/>
    <w:rsid w:val="00C206D6"/>
    <w:rsid w:val="00C21D52"/>
    <w:rsid w:val="00C226D9"/>
    <w:rsid w:val="00C22D83"/>
    <w:rsid w:val="00C23BE0"/>
    <w:rsid w:val="00C25743"/>
    <w:rsid w:val="00C257F1"/>
    <w:rsid w:val="00C27F56"/>
    <w:rsid w:val="00C3019B"/>
    <w:rsid w:val="00C3114E"/>
    <w:rsid w:val="00C34E4B"/>
    <w:rsid w:val="00C42545"/>
    <w:rsid w:val="00C42C7C"/>
    <w:rsid w:val="00C43BEF"/>
    <w:rsid w:val="00C44B2C"/>
    <w:rsid w:val="00C45B33"/>
    <w:rsid w:val="00C45DC7"/>
    <w:rsid w:val="00C45DEE"/>
    <w:rsid w:val="00C470B2"/>
    <w:rsid w:val="00C530A7"/>
    <w:rsid w:val="00C531EA"/>
    <w:rsid w:val="00C54FBF"/>
    <w:rsid w:val="00C55A61"/>
    <w:rsid w:val="00C55DF2"/>
    <w:rsid w:val="00C56B95"/>
    <w:rsid w:val="00C60048"/>
    <w:rsid w:val="00C61BAE"/>
    <w:rsid w:val="00C620DF"/>
    <w:rsid w:val="00C624DD"/>
    <w:rsid w:val="00C626DC"/>
    <w:rsid w:val="00C66C3A"/>
    <w:rsid w:val="00C7275F"/>
    <w:rsid w:val="00C753D4"/>
    <w:rsid w:val="00C7662A"/>
    <w:rsid w:val="00C77321"/>
    <w:rsid w:val="00C809B9"/>
    <w:rsid w:val="00C81C1B"/>
    <w:rsid w:val="00C81C42"/>
    <w:rsid w:val="00C8377F"/>
    <w:rsid w:val="00C84EB4"/>
    <w:rsid w:val="00C857F4"/>
    <w:rsid w:val="00C85937"/>
    <w:rsid w:val="00C8662A"/>
    <w:rsid w:val="00C86CDD"/>
    <w:rsid w:val="00C87AED"/>
    <w:rsid w:val="00C910FE"/>
    <w:rsid w:val="00C9364B"/>
    <w:rsid w:val="00C97D8A"/>
    <w:rsid w:val="00CA0820"/>
    <w:rsid w:val="00CA2C28"/>
    <w:rsid w:val="00CA49EF"/>
    <w:rsid w:val="00CA5B14"/>
    <w:rsid w:val="00CA6175"/>
    <w:rsid w:val="00CB1702"/>
    <w:rsid w:val="00CB1C08"/>
    <w:rsid w:val="00CB3213"/>
    <w:rsid w:val="00CB35F0"/>
    <w:rsid w:val="00CB6E5F"/>
    <w:rsid w:val="00CC0DCA"/>
    <w:rsid w:val="00CC2B0D"/>
    <w:rsid w:val="00CC34A0"/>
    <w:rsid w:val="00CC6B8E"/>
    <w:rsid w:val="00CD0A2C"/>
    <w:rsid w:val="00CD1296"/>
    <w:rsid w:val="00CD2C88"/>
    <w:rsid w:val="00CD447E"/>
    <w:rsid w:val="00CD52F9"/>
    <w:rsid w:val="00CD75CE"/>
    <w:rsid w:val="00CE02F7"/>
    <w:rsid w:val="00CE12F4"/>
    <w:rsid w:val="00CE2337"/>
    <w:rsid w:val="00CE2377"/>
    <w:rsid w:val="00CE41CC"/>
    <w:rsid w:val="00CE5028"/>
    <w:rsid w:val="00CE6999"/>
    <w:rsid w:val="00CF0739"/>
    <w:rsid w:val="00CF1899"/>
    <w:rsid w:val="00CF5AF8"/>
    <w:rsid w:val="00CF6E39"/>
    <w:rsid w:val="00D014B5"/>
    <w:rsid w:val="00D02969"/>
    <w:rsid w:val="00D03F72"/>
    <w:rsid w:val="00D0567F"/>
    <w:rsid w:val="00D062F0"/>
    <w:rsid w:val="00D11C03"/>
    <w:rsid w:val="00D12342"/>
    <w:rsid w:val="00D12C60"/>
    <w:rsid w:val="00D17DB7"/>
    <w:rsid w:val="00D22CDB"/>
    <w:rsid w:val="00D2437C"/>
    <w:rsid w:val="00D25C88"/>
    <w:rsid w:val="00D2615D"/>
    <w:rsid w:val="00D26E73"/>
    <w:rsid w:val="00D27067"/>
    <w:rsid w:val="00D31F75"/>
    <w:rsid w:val="00D32C4D"/>
    <w:rsid w:val="00D34840"/>
    <w:rsid w:val="00D36317"/>
    <w:rsid w:val="00D4010F"/>
    <w:rsid w:val="00D416EF"/>
    <w:rsid w:val="00D41C52"/>
    <w:rsid w:val="00D4294D"/>
    <w:rsid w:val="00D439FF"/>
    <w:rsid w:val="00D43C1D"/>
    <w:rsid w:val="00D43F0A"/>
    <w:rsid w:val="00D44BFF"/>
    <w:rsid w:val="00D46021"/>
    <w:rsid w:val="00D50C04"/>
    <w:rsid w:val="00D50CCF"/>
    <w:rsid w:val="00D5325E"/>
    <w:rsid w:val="00D53915"/>
    <w:rsid w:val="00D54E0F"/>
    <w:rsid w:val="00D5521F"/>
    <w:rsid w:val="00D55330"/>
    <w:rsid w:val="00D55AA4"/>
    <w:rsid w:val="00D568C4"/>
    <w:rsid w:val="00D56AE9"/>
    <w:rsid w:val="00D608E8"/>
    <w:rsid w:val="00D60F72"/>
    <w:rsid w:val="00D62152"/>
    <w:rsid w:val="00D63D44"/>
    <w:rsid w:val="00D64A65"/>
    <w:rsid w:val="00D65852"/>
    <w:rsid w:val="00D67ED4"/>
    <w:rsid w:val="00D733B0"/>
    <w:rsid w:val="00D7384C"/>
    <w:rsid w:val="00D7477D"/>
    <w:rsid w:val="00D76606"/>
    <w:rsid w:val="00D807BE"/>
    <w:rsid w:val="00D80A43"/>
    <w:rsid w:val="00D811D2"/>
    <w:rsid w:val="00D85E8B"/>
    <w:rsid w:val="00D86AF0"/>
    <w:rsid w:val="00D879F7"/>
    <w:rsid w:val="00D87E20"/>
    <w:rsid w:val="00D87F9B"/>
    <w:rsid w:val="00D90DA8"/>
    <w:rsid w:val="00D93912"/>
    <w:rsid w:val="00D94027"/>
    <w:rsid w:val="00D94D66"/>
    <w:rsid w:val="00D9566E"/>
    <w:rsid w:val="00D95CA0"/>
    <w:rsid w:val="00D95F13"/>
    <w:rsid w:val="00D97932"/>
    <w:rsid w:val="00DA0269"/>
    <w:rsid w:val="00DA1656"/>
    <w:rsid w:val="00DA43AB"/>
    <w:rsid w:val="00DB1004"/>
    <w:rsid w:val="00DB16BE"/>
    <w:rsid w:val="00DB1849"/>
    <w:rsid w:val="00DB24A4"/>
    <w:rsid w:val="00DB3A67"/>
    <w:rsid w:val="00DB71CE"/>
    <w:rsid w:val="00DB7A64"/>
    <w:rsid w:val="00DC0AD0"/>
    <w:rsid w:val="00DC1284"/>
    <w:rsid w:val="00DC3609"/>
    <w:rsid w:val="00DC3CF8"/>
    <w:rsid w:val="00DC7A64"/>
    <w:rsid w:val="00DD1353"/>
    <w:rsid w:val="00DD143C"/>
    <w:rsid w:val="00DD16FA"/>
    <w:rsid w:val="00DD2C68"/>
    <w:rsid w:val="00DD353D"/>
    <w:rsid w:val="00DD4D63"/>
    <w:rsid w:val="00DD4F43"/>
    <w:rsid w:val="00DD5916"/>
    <w:rsid w:val="00DE3F4F"/>
    <w:rsid w:val="00DE4119"/>
    <w:rsid w:val="00DE6D00"/>
    <w:rsid w:val="00DF0041"/>
    <w:rsid w:val="00DF0745"/>
    <w:rsid w:val="00DF1C8E"/>
    <w:rsid w:val="00DF25A5"/>
    <w:rsid w:val="00DF27DE"/>
    <w:rsid w:val="00DF39B5"/>
    <w:rsid w:val="00DF50AC"/>
    <w:rsid w:val="00DF59DC"/>
    <w:rsid w:val="00DF62B8"/>
    <w:rsid w:val="00DF7B05"/>
    <w:rsid w:val="00E02708"/>
    <w:rsid w:val="00E033A8"/>
    <w:rsid w:val="00E073A0"/>
    <w:rsid w:val="00E073DA"/>
    <w:rsid w:val="00E0762D"/>
    <w:rsid w:val="00E078F2"/>
    <w:rsid w:val="00E15011"/>
    <w:rsid w:val="00E152C9"/>
    <w:rsid w:val="00E15AA4"/>
    <w:rsid w:val="00E1646F"/>
    <w:rsid w:val="00E219A9"/>
    <w:rsid w:val="00E26D7B"/>
    <w:rsid w:val="00E274DF"/>
    <w:rsid w:val="00E30050"/>
    <w:rsid w:val="00E3011F"/>
    <w:rsid w:val="00E304BE"/>
    <w:rsid w:val="00E3198D"/>
    <w:rsid w:val="00E32CC8"/>
    <w:rsid w:val="00E34F03"/>
    <w:rsid w:val="00E3521C"/>
    <w:rsid w:val="00E353FA"/>
    <w:rsid w:val="00E3553D"/>
    <w:rsid w:val="00E36ACC"/>
    <w:rsid w:val="00E371C8"/>
    <w:rsid w:val="00E37C6B"/>
    <w:rsid w:val="00E40E30"/>
    <w:rsid w:val="00E420B1"/>
    <w:rsid w:val="00E4384A"/>
    <w:rsid w:val="00E43A44"/>
    <w:rsid w:val="00E45D34"/>
    <w:rsid w:val="00E50802"/>
    <w:rsid w:val="00E50CDF"/>
    <w:rsid w:val="00E51A0E"/>
    <w:rsid w:val="00E57D51"/>
    <w:rsid w:val="00E60C64"/>
    <w:rsid w:val="00E6166D"/>
    <w:rsid w:val="00E6266F"/>
    <w:rsid w:val="00E63D01"/>
    <w:rsid w:val="00E70011"/>
    <w:rsid w:val="00E70158"/>
    <w:rsid w:val="00E70F37"/>
    <w:rsid w:val="00E71741"/>
    <w:rsid w:val="00E71BE7"/>
    <w:rsid w:val="00E7368D"/>
    <w:rsid w:val="00E744BD"/>
    <w:rsid w:val="00E752FF"/>
    <w:rsid w:val="00E75C22"/>
    <w:rsid w:val="00E7729F"/>
    <w:rsid w:val="00E81529"/>
    <w:rsid w:val="00E82E27"/>
    <w:rsid w:val="00E83D81"/>
    <w:rsid w:val="00E84847"/>
    <w:rsid w:val="00E84F91"/>
    <w:rsid w:val="00E85869"/>
    <w:rsid w:val="00E86F10"/>
    <w:rsid w:val="00E87E2F"/>
    <w:rsid w:val="00E90AA8"/>
    <w:rsid w:val="00E924AA"/>
    <w:rsid w:val="00E9289A"/>
    <w:rsid w:val="00E92B4A"/>
    <w:rsid w:val="00E936CE"/>
    <w:rsid w:val="00E94C96"/>
    <w:rsid w:val="00E97355"/>
    <w:rsid w:val="00EA2BE4"/>
    <w:rsid w:val="00EA73F0"/>
    <w:rsid w:val="00EB089B"/>
    <w:rsid w:val="00EB211F"/>
    <w:rsid w:val="00EB3257"/>
    <w:rsid w:val="00EB466F"/>
    <w:rsid w:val="00EB50E2"/>
    <w:rsid w:val="00EB5699"/>
    <w:rsid w:val="00EB6AAF"/>
    <w:rsid w:val="00EB6E3E"/>
    <w:rsid w:val="00EC041C"/>
    <w:rsid w:val="00EC303A"/>
    <w:rsid w:val="00EC47D5"/>
    <w:rsid w:val="00EC5E19"/>
    <w:rsid w:val="00ED05BF"/>
    <w:rsid w:val="00ED1A8C"/>
    <w:rsid w:val="00ED3095"/>
    <w:rsid w:val="00ED4AEF"/>
    <w:rsid w:val="00ED5095"/>
    <w:rsid w:val="00ED51E9"/>
    <w:rsid w:val="00EE0961"/>
    <w:rsid w:val="00EE1B49"/>
    <w:rsid w:val="00EE33EF"/>
    <w:rsid w:val="00EE719D"/>
    <w:rsid w:val="00EF1483"/>
    <w:rsid w:val="00EF65F4"/>
    <w:rsid w:val="00EF7DA2"/>
    <w:rsid w:val="00F011BF"/>
    <w:rsid w:val="00F01CFA"/>
    <w:rsid w:val="00F02480"/>
    <w:rsid w:val="00F04796"/>
    <w:rsid w:val="00F06743"/>
    <w:rsid w:val="00F070F3"/>
    <w:rsid w:val="00F10AD0"/>
    <w:rsid w:val="00F111C2"/>
    <w:rsid w:val="00F114D8"/>
    <w:rsid w:val="00F14226"/>
    <w:rsid w:val="00F161B7"/>
    <w:rsid w:val="00F21259"/>
    <w:rsid w:val="00F24EF3"/>
    <w:rsid w:val="00F250CD"/>
    <w:rsid w:val="00F30CF9"/>
    <w:rsid w:val="00F31AC6"/>
    <w:rsid w:val="00F331CD"/>
    <w:rsid w:val="00F33B52"/>
    <w:rsid w:val="00F400D6"/>
    <w:rsid w:val="00F4046F"/>
    <w:rsid w:val="00F40CEE"/>
    <w:rsid w:val="00F5113D"/>
    <w:rsid w:val="00F51309"/>
    <w:rsid w:val="00F545AD"/>
    <w:rsid w:val="00F54C5F"/>
    <w:rsid w:val="00F56E99"/>
    <w:rsid w:val="00F60B05"/>
    <w:rsid w:val="00F60EC8"/>
    <w:rsid w:val="00F611BF"/>
    <w:rsid w:val="00F65BB4"/>
    <w:rsid w:val="00F6632B"/>
    <w:rsid w:val="00F665AA"/>
    <w:rsid w:val="00F668C0"/>
    <w:rsid w:val="00F6734B"/>
    <w:rsid w:val="00F70F5D"/>
    <w:rsid w:val="00F72330"/>
    <w:rsid w:val="00F72985"/>
    <w:rsid w:val="00F73A36"/>
    <w:rsid w:val="00F75A5F"/>
    <w:rsid w:val="00F77498"/>
    <w:rsid w:val="00F808A8"/>
    <w:rsid w:val="00F82F88"/>
    <w:rsid w:val="00F83433"/>
    <w:rsid w:val="00F8765A"/>
    <w:rsid w:val="00F910B6"/>
    <w:rsid w:val="00F91EEF"/>
    <w:rsid w:val="00FA157A"/>
    <w:rsid w:val="00FB2105"/>
    <w:rsid w:val="00FB33EB"/>
    <w:rsid w:val="00FB66AB"/>
    <w:rsid w:val="00FB7BC2"/>
    <w:rsid w:val="00FC0BB7"/>
    <w:rsid w:val="00FC3CF7"/>
    <w:rsid w:val="00FC6B3A"/>
    <w:rsid w:val="00FD0A49"/>
    <w:rsid w:val="00FD0A6F"/>
    <w:rsid w:val="00FD1153"/>
    <w:rsid w:val="00FD193E"/>
    <w:rsid w:val="00FD3868"/>
    <w:rsid w:val="00FD514B"/>
    <w:rsid w:val="00FD6234"/>
    <w:rsid w:val="00FD71C7"/>
    <w:rsid w:val="00FD7806"/>
    <w:rsid w:val="00FE0D7B"/>
    <w:rsid w:val="00FE3AEC"/>
    <w:rsid w:val="00FE5A7A"/>
    <w:rsid w:val="00FF1433"/>
    <w:rsid w:val="00FF14AF"/>
    <w:rsid w:val="00FF1D62"/>
    <w:rsid w:val="00FF379B"/>
    <w:rsid w:val="00FF3855"/>
    <w:rsid w:val="00FF560C"/>
    <w:rsid w:val="00FF567C"/>
    <w:rsid w:val="00FF573D"/>
    <w:rsid w:val="00FF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229E38"/>
  <w15:chartTrackingRefBased/>
  <w15:docId w15:val="{792CECA0-4C9E-4C83-8F67-2E80B51E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0">
    <w:name w:val="heading 1"/>
    <w:basedOn w:val="a"/>
    <w:next w:val="a"/>
    <w:qFormat/>
    <w:pPr>
      <w:keepNext/>
      <w:keepLines/>
      <w:spacing w:before="340" w:after="330" w:line="578" w:lineRule="atLeast"/>
      <w:outlineLvl w:val="0"/>
    </w:pPr>
    <w:rPr>
      <w:b/>
      <w:bCs/>
      <w:kern w:val="44"/>
      <w:sz w:val="44"/>
      <w:szCs w:val="44"/>
    </w:rPr>
  </w:style>
  <w:style w:type="paragraph" w:styleId="20">
    <w:name w:val="heading 2"/>
    <w:basedOn w:val="a"/>
    <w:next w:val="a"/>
    <w:qFormat/>
    <w:pPr>
      <w:keepNext/>
      <w:keepLines/>
      <w:spacing w:before="260" w:after="260" w:line="416" w:lineRule="atLeast"/>
      <w:outlineLvl w:val="1"/>
    </w:pPr>
    <w:rPr>
      <w:rFonts w:ascii="Arial" w:eastAsia="黑体" w:hAnsi="Arial"/>
      <w:b/>
      <w:bCs/>
      <w:sz w:val="32"/>
      <w:szCs w:val="32"/>
    </w:rPr>
  </w:style>
  <w:style w:type="paragraph" w:styleId="30">
    <w:name w:val="heading 3"/>
    <w:basedOn w:val="a"/>
    <w:next w:val="a"/>
    <w:qFormat/>
    <w:pPr>
      <w:keepNext/>
      <w:keepLines/>
      <w:spacing w:before="260" w:after="260" w:line="416" w:lineRule="atLeast"/>
      <w:outlineLvl w:val="2"/>
    </w:pPr>
    <w:rPr>
      <w:b/>
      <w:bCs/>
      <w:sz w:val="32"/>
      <w:szCs w:val="32"/>
    </w:rPr>
  </w:style>
  <w:style w:type="paragraph" w:styleId="4">
    <w:name w:val="heading 4"/>
    <w:basedOn w:val="a"/>
    <w:next w:val="a"/>
    <w:qFormat/>
    <w:pPr>
      <w:keepNext/>
      <w:keepLines/>
      <w:spacing w:before="280" w:after="290" w:line="376" w:lineRule="atLeast"/>
      <w:ind w:firstLineChars="0" w:firstLine="0"/>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封面-培养单位"/>
    <w:basedOn w:val="40"/>
    <w:rPr>
      <w:rFonts w:ascii="Times New Roman" w:eastAsia="宋体" w:hAnsi="Times New Roman"/>
      <w:sz w:val="28"/>
    </w:rPr>
  </w:style>
  <w:style w:type="character" w:customStyle="1" w:styleId="21">
    <w:name w:val="题名页2"/>
    <w:rPr>
      <w:rFonts w:ascii="Times New Roman" w:eastAsia="宋体" w:hAnsi="Times New Roman"/>
      <w:spacing w:val="60"/>
      <w:sz w:val="44"/>
    </w:rPr>
  </w:style>
  <w:style w:type="character" w:customStyle="1" w:styleId="-UDC">
    <w:name w:val="题名页-UDC"/>
    <w:basedOn w:val="5"/>
    <w:rPr>
      <w:rFonts w:ascii="Times New Roman" w:eastAsia="宋体" w:hAnsi="Times New Roman"/>
      <w:sz w:val="21"/>
    </w:rPr>
  </w:style>
  <w:style w:type="character" w:customStyle="1" w:styleId="-0">
    <w:name w:val="题名页-大学名称"/>
    <w:basedOn w:val="11"/>
    <w:rPr>
      <w:rFonts w:ascii="Times New Roman" w:eastAsia="楷体_GB2312" w:hAnsi="Times New Roman"/>
      <w:spacing w:val="60"/>
      <w:sz w:val="84"/>
    </w:rPr>
  </w:style>
  <w:style w:type="character" w:customStyle="1" w:styleId="-1">
    <w:name w:val="题名页-学号"/>
    <w:basedOn w:val="41"/>
    <w:rPr>
      <w:rFonts w:ascii="Times New Roman" w:eastAsia="宋体" w:hAnsi="Times New Roman"/>
      <w:sz w:val="28"/>
    </w:rPr>
  </w:style>
  <w:style w:type="character" w:customStyle="1" w:styleId="-2">
    <w:name w:val="题名页-日期"/>
    <w:basedOn w:val="41"/>
    <w:rPr>
      <w:rFonts w:ascii="Times New Roman" w:eastAsia="宋体" w:hAnsi="Times New Roman"/>
      <w:sz w:val="28"/>
    </w:rPr>
  </w:style>
  <w:style w:type="character" w:customStyle="1" w:styleId="-3">
    <w:name w:val="题名页-学位级别"/>
    <w:basedOn w:val="41"/>
    <w:rPr>
      <w:rFonts w:ascii="Times New Roman" w:eastAsia="宋体" w:hAnsi="Times New Roman"/>
      <w:sz w:val="28"/>
    </w:rPr>
  </w:style>
  <w:style w:type="character" w:styleId="a3">
    <w:name w:val="page number"/>
    <w:basedOn w:val="a0"/>
  </w:style>
  <w:style w:type="character" w:customStyle="1" w:styleId="12">
    <w:name w:val="封面1"/>
    <w:rPr>
      <w:rFonts w:ascii="Times New Roman" w:eastAsia="楷体_GB2312" w:hAnsi="Times New Roman"/>
      <w:spacing w:val="60"/>
      <w:kern w:val="84"/>
      <w:sz w:val="84"/>
    </w:rPr>
  </w:style>
  <w:style w:type="character" w:customStyle="1" w:styleId="-4">
    <w:name w:val="封面-日期"/>
    <w:basedOn w:val="40"/>
    <w:rPr>
      <w:rFonts w:ascii="Times New Roman" w:eastAsia="宋体" w:hAnsi="Times New Roman"/>
      <w:sz w:val="28"/>
    </w:rPr>
  </w:style>
  <w:style w:type="character" w:customStyle="1" w:styleId="11">
    <w:name w:val="题名页1"/>
    <w:rPr>
      <w:rFonts w:ascii="Times New Roman" w:eastAsia="楷体_GB2312" w:hAnsi="Times New Roman"/>
      <w:spacing w:val="60"/>
      <w:sz w:val="84"/>
    </w:rPr>
  </w:style>
  <w:style w:type="character" w:customStyle="1" w:styleId="-5">
    <w:name w:val="题名页-研究方向"/>
    <w:basedOn w:val="41"/>
    <w:rPr>
      <w:rFonts w:ascii="Times New Roman" w:eastAsia="宋体" w:hAnsi="Times New Roman"/>
      <w:sz w:val="28"/>
    </w:rPr>
  </w:style>
  <w:style w:type="character" w:customStyle="1" w:styleId="-6">
    <w:name w:val="题名页-学位类别"/>
    <w:basedOn w:val="41"/>
    <w:rPr>
      <w:rFonts w:ascii="Times New Roman" w:eastAsia="宋体" w:hAnsi="Times New Roman"/>
      <w:sz w:val="28"/>
    </w:rPr>
  </w:style>
  <w:style w:type="character" w:customStyle="1" w:styleId="-7">
    <w:name w:val="封面-大学名称"/>
    <w:rPr>
      <w:rFonts w:ascii="Times New Roman" w:eastAsia="楷体_GB2312" w:hAnsi="Times New Roman"/>
      <w:spacing w:val="60"/>
      <w:kern w:val="84"/>
      <w:sz w:val="84"/>
    </w:rPr>
  </w:style>
  <w:style w:type="character" w:customStyle="1" w:styleId="-8">
    <w:name w:val="封面-论文题目"/>
    <w:rPr>
      <w:rFonts w:ascii="Times New Roman" w:eastAsia="宋体" w:hAnsi="Times New Roman"/>
      <w:sz w:val="36"/>
    </w:rPr>
  </w:style>
  <w:style w:type="character" w:customStyle="1" w:styleId="5">
    <w:name w:val="题名页5"/>
    <w:rPr>
      <w:rFonts w:ascii="Times New Roman" w:eastAsia="宋体" w:hAnsi="Times New Roman"/>
      <w:sz w:val="21"/>
    </w:rPr>
  </w:style>
  <w:style w:type="character" w:customStyle="1" w:styleId="31">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9">
    <w:name w:val="题名页-学校代码"/>
    <w:basedOn w:val="5"/>
    <w:rPr>
      <w:rFonts w:ascii="Times New Roman" w:eastAsia="宋体" w:hAnsi="Times New Roman"/>
      <w:sz w:val="21"/>
    </w:rPr>
  </w:style>
  <w:style w:type="character" w:customStyle="1" w:styleId="-a">
    <w:name w:val="题名页-论文题目"/>
    <w:rPr>
      <w:rFonts w:ascii="宋体" w:eastAsia="宋体" w:hAnsi="宋体"/>
      <w:sz w:val="30"/>
    </w:rPr>
  </w:style>
  <w:style w:type="character" w:customStyle="1" w:styleId="-b">
    <w:name w:val="题名页-培养单位"/>
    <w:basedOn w:val="41"/>
    <w:rPr>
      <w:rFonts w:ascii="Times New Roman" w:eastAsia="宋体" w:hAnsi="Times New Roman"/>
      <w:sz w:val="28"/>
    </w:rPr>
  </w:style>
  <w:style w:type="character" w:customStyle="1" w:styleId="-c">
    <w:name w:val="题名页-导师"/>
    <w:basedOn w:val="41"/>
    <w:rPr>
      <w:rFonts w:ascii="Times New Roman" w:eastAsia="宋体" w:hAnsi="Times New Roman"/>
      <w:sz w:val="28"/>
    </w:rPr>
  </w:style>
  <w:style w:type="character" w:customStyle="1" w:styleId="a4">
    <w:name w:val="关键词"/>
    <w:rPr>
      <w:rFonts w:ascii="Times New Roman" w:eastAsia="宋体" w:hAnsi="Times New Roman"/>
      <w:sz w:val="24"/>
    </w:rPr>
  </w:style>
  <w:style w:type="character" w:customStyle="1" w:styleId="22">
    <w:name w:val="封面2"/>
    <w:rPr>
      <w:b/>
      <w:spacing w:val="60"/>
      <w:sz w:val="44"/>
    </w:rPr>
  </w:style>
  <w:style w:type="character" w:customStyle="1" w:styleId="-d">
    <w:name w:val="封面-论文英文题目"/>
    <w:rPr>
      <w:rFonts w:ascii="Times New Roman" w:eastAsia="宋体" w:hAnsi="Times New Roman"/>
      <w:sz w:val="36"/>
    </w:rPr>
  </w:style>
  <w:style w:type="character" w:customStyle="1" w:styleId="-e">
    <w:name w:val="封面-作者"/>
    <w:basedOn w:val="40"/>
    <w:rPr>
      <w:rFonts w:ascii="Times New Roman" w:eastAsia="宋体" w:hAnsi="Times New Roman"/>
      <w:sz w:val="28"/>
    </w:rPr>
  </w:style>
  <w:style w:type="character" w:customStyle="1" w:styleId="-f">
    <w:name w:val="封面-导师"/>
    <w:basedOn w:val="40"/>
    <w:rPr>
      <w:rFonts w:ascii="Times New Roman" w:eastAsia="宋体" w:hAnsi="Times New Roman"/>
      <w:sz w:val="28"/>
    </w:rPr>
  </w:style>
  <w:style w:type="character" w:customStyle="1" w:styleId="-f0">
    <w:name w:val="题名页-中图分类号"/>
    <w:basedOn w:val="5"/>
    <w:rPr>
      <w:rFonts w:ascii="Times New Roman" w:eastAsia="宋体" w:hAnsi="Times New Roman"/>
      <w:sz w:val="21"/>
    </w:rPr>
  </w:style>
  <w:style w:type="character" w:customStyle="1" w:styleId="-f1">
    <w:name w:val="题名页-密级"/>
    <w:basedOn w:val="5"/>
    <w:rPr>
      <w:rFonts w:ascii="Times New Roman" w:eastAsia="宋体" w:hAnsi="Times New Roman"/>
      <w:sz w:val="21"/>
    </w:rPr>
  </w:style>
  <w:style w:type="character" w:customStyle="1" w:styleId="-f2">
    <w:name w:val="题名页-论文英文题目"/>
    <w:basedOn w:val="31"/>
    <w:rPr>
      <w:rFonts w:ascii="Times New Roman" w:eastAsia="宋体" w:hAnsi="Times New Roman"/>
      <w:sz w:val="30"/>
    </w:rPr>
  </w:style>
  <w:style w:type="character" w:customStyle="1" w:styleId="-f3">
    <w:name w:val="题名页-作者"/>
    <w:basedOn w:val="41"/>
    <w:rPr>
      <w:rFonts w:ascii="Times New Roman" w:eastAsia="宋体" w:hAnsi="Times New Roman"/>
      <w:sz w:val="28"/>
    </w:rPr>
  </w:style>
  <w:style w:type="character" w:customStyle="1" w:styleId="-f4">
    <w:name w:val="题名页-学科专业"/>
    <w:basedOn w:val="41"/>
    <w:rPr>
      <w:rFonts w:ascii="Times New Roman" w:eastAsia="宋体" w:hAnsi="Times New Roman"/>
      <w:sz w:val="28"/>
    </w:rPr>
  </w:style>
  <w:style w:type="character" w:customStyle="1" w:styleId="-f5">
    <w:name w:val="题名页-职称"/>
    <w:basedOn w:val="41"/>
    <w:rPr>
      <w:rFonts w:ascii="Times New Roman" w:eastAsia="宋体" w:hAnsi="Times New Roman"/>
      <w:sz w:val="28"/>
    </w:rPr>
  </w:style>
  <w:style w:type="character" w:customStyle="1" w:styleId="a5">
    <w:name w:val="英文关键词"/>
    <w:rPr>
      <w:rFonts w:ascii="Times New Roman" w:eastAsia="宋体" w:hAnsi="Times New Roman"/>
      <w:sz w:val="24"/>
    </w:rPr>
  </w:style>
  <w:style w:type="character" w:styleId="a6">
    <w:name w:val="Hyperlink"/>
    <w:uiPriority w:val="99"/>
    <w:rPr>
      <w:color w:val="0000FF"/>
      <w:u w:val="single"/>
    </w:rPr>
  </w:style>
  <w:style w:type="character" w:customStyle="1" w:styleId="32">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paragraph" w:customStyle="1" w:styleId="9">
    <w:name w:val="目录 9"/>
    <w:basedOn w:val="a"/>
    <w:next w:val="a"/>
    <w:pPr>
      <w:ind w:leftChars="1600" w:left="3360"/>
    </w:pPr>
  </w:style>
  <w:style w:type="paragraph" w:customStyle="1" w:styleId="50">
    <w:name w:val="目录 5"/>
    <w:basedOn w:val="a"/>
    <w:next w:val="a"/>
    <w:pPr>
      <w:ind w:leftChars="800" w:left="1680"/>
    </w:pPr>
  </w:style>
  <w:style w:type="paragraph" w:customStyle="1" w:styleId="13">
    <w:name w:val="目录 1"/>
    <w:basedOn w:val="a"/>
    <w:next w:val="a"/>
    <w:uiPriority w:val="39"/>
    <w:pPr>
      <w:tabs>
        <w:tab w:val="right" w:leader="dot" w:pos="8494"/>
      </w:tabs>
      <w:ind w:firstLine="480"/>
    </w:pPr>
  </w:style>
  <w:style w:type="paragraph" w:customStyle="1" w:styleId="33">
    <w:name w:val="目录 3"/>
    <w:basedOn w:val="a"/>
    <w:next w:val="a"/>
    <w:uiPriority w:val="39"/>
    <w:pPr>
      <w:ind w:leftChars="400" w:left="840"/>
    </w:pPr>
  </w:style>
  <w:style w:type="paragraph" w:customStyle="1" w:styleId="a7">
    <w:name w:val="注："/>
    <w:next w:val="a8"/>
    <w:pPr>
      <w:widowControl w:val="0"/>
      <w:tabs>
        <w:tab w:val="left" w:pos="360"/>
      </w:tabs>
      <w:autoSpaceDE w:val="0"/>
      <w:autoSpaceDN w:val="0"/>
      <w:jc w:val="both"/>
    </w:pPr>
    <w:rPr>
      <w:rFonts w:ascii="宋体"/>
      <w:sz w:val="18"/>
    </w:rPr>
  </w:style>
  <w:style w:type="paragraph" w:styleId="a9">
    <w:name w:val="Signature"/>
    <w:basedOn w:val="a"/>
    <w:pPr>
      <w:ind w:leftChars="2100" w:left="100"/>
    </w:pPr>
  </w:style>
  <w:style w:type="paragraph" w:customStyle="1" w:styleId="1">
    <w:name w:val="1级标题"/>
    <w:basedOn w:val="a"/>
    <w:rsid w:val="00A506B2"/>
    <w:pPr>
      <w:numPr>
        <w:numId w:val="1"/>
      </w:numPr>
      <w:tabs>
        <w:tab w:val="left" w:pos="240"/>
      </w:tabs>
      <w:spacing w:before="340" w:after="320" w:line="240" w:lineRule="auto"/>
      <w:ind w:firstLineChars="0"/>
      <w:jc w:val="center"/>
      <w:outlineLvl w:val="0"/>
    </w:pPr>
    <w:rPr>
      <w:rFonts w:ascii="宋体" w:hAnsi="宋体"/>
      <w:b/>
      <w:sz w:val="36"/>
      <w:szCs w:val="36"/>
    </w:rPr>
  </w:style>
  <w:style w:type="paragraph" w:customStyle="1" w:styleId="aa">
    <w:name w:val="目次项"/>
    <w:basedOn w:val="a"/>
    <w:pPr>
      <w:spacing w:before="120" w:line="240" w:lineRule="auto"/>
      <w:ind w:firstLineChars="0" w:firstLine="0"/>
    </w:pPr>
  </w:style>
  <w:style w:type="paragraph" w:customStyle="1" w:styleId="2">
    <w:name w:val="2级标题"/>
    <w:basedOn w:val="a"/>
    <w:rsid w:val="00FF379B"/>
    <w:pPr>
      <w:numPr>
        <w:ilvl w:val="1"/>
        <w:numId w:val="1"/>
      </w:numPr>
      <w:tabs>
        <w:tab w:val="left" w:pos="240"/>
      </w:tabs>
      <w:spacing w:before="260" w:after="260" w:line="240" w:lineRule="auto"/>
      <w:ind w:firstLineChars="0"/>
      <w:jc w:val="left"/>
      <w:outlineLvl w:val="1"/>
    </w:pPr>
    <w:rPr>
      <w:b/>
      <w:sz w:val="32"/>
      <w:szCs w:val="32"/>
    </w:rPr>
  </w:style>
  <w:style w:type="paragraph" w:customStyle="1" w:styleId="42">
    <w:name w:val="目录 4"/>
    <w:basedOn w:val="a"/>
    <w:next w:val="a"/>
    <w:pPr>
      <w:ind w:leftChars="600" w:left="1260"/>
    </w:pPr>
  </w:style>
  <w:style w:type="paragraph" w:customStyle="1" w:styleId="ab">
    <w:name w:val="附录五级条标题"/>
    <w:basedOn w:val="a"/>
    <w:next w:val="a8"/>
    <w:pPr>
      <w:widowControl/>
      <w:tabs>
        <w:tab w:val="left"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c">
    <w:name w:val="图题"/>
    <w:basedOn w:val="ad"/>
  </w:style>
  <w:style w:type="paragraph" w:customStyle="1" w:styleId="ad">
    <w:name w:val="表格标题"/>
    <w:basedOn w:val="a"/>
    <w:rsid w:val="008E3591"/>
    <w:pPr>
      <w:ind w:firstLineChars="0" w:firstLine="0"/>
      <w:jc w:val="center"/>
    </w:pPr>
    <w:rPr>
      <w:b/>
      <w:sz w:val="21"/>
    </w:rPr>
  </w:style>
  <w:style w:type="paragraph" w:styleId="ae">
    <w:name w:val="Date"/>
    <w:basedOn w:val="a"/>
    <w:next w:val="a"/>
    <w:pPr>
      <w:ind w:leftChars="2500" w:left="100"/>
    </w:pPr>
  </w:style>
  <w:style w:type="paragraph" w:customStyle="1" w:styleId="af">
    <w:name w:val="示例"/>
    <w:next w:val="a8"/>
    <w:pPr>
      <w:tabs>
        <w:tab w:val="left" w:pos="360"/>
        <w:tab w:val="left" w:pos="816"/>
      </w:tabs>
      <w:ind w:firstLineChars="233" w:firstLine="419"/>
      <w:jc w:val="both"/>
    </w:pPr>
    <w:rPr>
      <w:rFonts w:ascii="宋体"/>
      <w:sz w:val="18"/>
    </w:rPr>
  </w:style>
  <w:style w:type="paragraph" w:customStyle="1" w:styleId="8">
    <w:name w:val="目录 8"/>
    <w:basedOn w:val="a"/>
    <w:next w:val="a"/>
    <w:pPr>
      <w:ind w:leftChars="1400" w:left="2940"/>
    </w:pPr>
  </w:style>
  <w:style w:type="paragraph" w:customStyle="1" w:styleId="23">
    <w:name w:val="目录 2"/>
    <w:basedOn w:val="a"/>
    <w:next w:val="a"/>
    <w:uiPriority w:val="39"/>
    <w:pPr>
      <w:ind w:leftChars="200" w:left="420"/>
    </w:pPr>
  </w:style>
  <w:style w:type="paragraph" w:customStyle="1" w:styleId="6">
    <w:name w:val="目录 6"/>
    <w:basedOn w:val="a"/>
    <w:next w:val="a"/>
    <w:pPr>
      <w:ind w:leftChars="1000" w:left="2100"/>
    </w:pPr>
  </w:style>
  <w:style w:type="paragraph" w:customStyle="1" w:styleId="3">
    <w:name w:val="3级标题"/>
    <w:basedOn w:val="a"/>
    <w:rsid w:val="00FF379B"/>
    <w:pPr>
      <w:numPr>
        <w:ilvl w:val="2"/>
        <w:numId w:val="1"/>
      </w:numPr>
      <w:tabs>
        <w:tab w:val="left" w:pos="240"/>
      </w:tabs>
      <w:spacing w:before="260" w:after="260" w:line="240" w:lineRule="auto"/>
      <w:ind w:firstLineChars="0"/>
      <w:jc w:val="left"/>
      <w:outlineLvl w:val="2"/>
    </w:pPr>
    <w:rPr>
      <w:b/>
      <w:sz w:val="30"/>
      <w:szCs w:val="30"/>
    </w:rPr>
  </w:style>
  <w:style w:type="paragraph" w:customStyle="1" w:styleId="a8">
    <w:name w:val="段"/>
    <w:pPr>
      <w:autoSpaceDE w:val="0"/>
      <w:autoSpaceDN w:val="0"/>
      <w:ind w:firstLineChars="200" w:firstLine="200"/>
      <w:jc w:val="both"/>
    </w:pPr>
    <w:rPr>
      <w:rFonts w:ascii="宋体"/>
      <w:sz w:val="21"/>
    </w:rPr>
  </w:style>
  <w:style w:type="paragraph" w:customStyle="1" w:styleId="7">
    <w:name w:val="目录 7"/>
    <w:basedOn w:val="a"/>
    <w:next w:val="a"/>
    <w:pPr>
      <w:ind w:leftChars="1200" w:left="2520"/>
    </w:pPr>
  </w:style>
  <w:style w:type="paragraph" w:styleId="af0">
    <w:name w:val="footer"/>
    <w:basedOn w:val="a"/>
    <w:pPr>
      <w:tabs>
        <w:tab w:val="center" w:pos="4153"/>
        <w:tab w:val="right" w:pos="8306"/>
      </w:tabs>
      <w:spacing w:line="240" w:lineRule="atLeast"/>
      <w:jc w:val="left"/>
    </w:pPr>
    <w:rPr>
      <w:sz w:val="18"/>
      <w:szCs w:val="18"/>
    </w:rPr>
  </w:style>
  <w:style w:type="paragraph" w:customStyle="1" w:styleId="af1">
    <w:name w:val="标题名（不入目录）"/>
    <w:basedOn w:val="a"/>
    <w:pPr>
      <w:spacing w:before="480" w:after="360" w:line="240" w:lineRule="auto"/>
      <w:ind w:firstLineChars="0" w:firstLine="0"/>
      <w:jc w:val="center"/>
    </w:pPr>
    <w:rPr>
      <w:rFonts w:eastAsia="黑体"/>
      <w:kern w:val="0"/>
      <w:sz w:val="32"/>
    </w:rPr>
  </w:style>
  <w:style w:type="paragraph" w:styleId="af2">
    <w:name w:val="header"/>
    <w:basedOn w:val="a"/>
    <w:pPr>
      <w:tabs>
        <w:tab w:val="center" w:pos="4153"/>
        <w:tab w:val="right" w:pos="8306"/>
      </w:tabs>
      <w:spacing w:line="240" w:lineRule="atLeast"/>
      <w:ind w:firstLineChars="0" w:firstLine="0"/>
      <w:jc w:val="distribute"/>
    </w:pPr>
    <w:rPr>
      <w:sz w:val="21"/>
      <w:szCs w:val="18"/>
      <w:u w:val="single"/>
    </w:rPr>
  </w:style>
  <w:style w:type="paragraph" w:customStyle="1" w:styleId="af3">
    <w:name w:val="标题名"/>
    <w:basedOn w:val="a"/>
    <w:pPr>
      <w:spacing w:before="480" w:after="360" w:line="240" w:lineRule="auto"/>
      <w:ind w:firstLineChars="0" w:firstLine="0"/>
      <w:jc w:val="center"/>
      <w:outlineLvl w:val="0"/>
    </w:pPr>
    <w:rPr>
      <w:rFonts w:eastAsia="黑体"/>
      <w:sz w:val="32"/>
    </w:rPr>
  </w:style>
  <w:style w:type="paragraph" w:customStyle="1" w:styleId="af4">
    <w:name w:val="正文（结尾部分）"/>
    <w:basedOn w:val="a"/>
    <w:pPr>
      <w:spacing w:line="320" w:lineRule="exact"/>
    </w:pPr>
    <w:rPr>
      <w:sz w:val="21"/>
    </w:rPr>
  </w:style>
  <w:style w:type="paragraph" w:styleId="af5">
    <w:name w:val="Document Map"/>
    <w:basedOn w:val="a"/>
    <w:pPr>
      <w:shd w:val="clear" w:color="auto" w:fill="000080"/>
    </w:pPr>
  </w:style>
  <w:style w:type="paragraph" w:styleId="af6">
    <w:name w:val="Body Text Indent"/>
    <w:basedOn w:val="a"/>
    <w:pPr>
      <w:ind w:firstLine="480"/>
    </w:pPr>
  </w:style>
  <w:style w:type="table" w:styleId="af7">
    <w:name w:val="Table Grid"/>
    <w:basedOn w:val="a1"/>
    <w:uiPriority w:val="39"/>
    <w:rsid w:val="00AF7F18"/>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C3114E"/>
    <w:pPr>
      <w:widowControl/>
      <w:tabs>
        <w:tab w:val="decimal" w:pos="360"/>
      </w:tabs>
      <w:adjustRightInd/>
      <w:snapToGrid/>
      <w:spacing w:after="200" w:line="276" w:lineRule="auto"/>
      <w:ind w:firstLineChars="0" w:firstLine="0"/>
      <w:jc w:val="left"/>
    </w:pPr>
    <w:rPr>
      <w:rFonts w:ascii="Calibri" w:hAnsi="Calibri"/>
      <w:kern w:val="0"/>
      <w:sz w:val="22"/>
      <w:szCs w:val="22"/>
    </w:rPr>
  </w:style>
  <w:style w:type="paragraph" w:styleId="af8">
    <w:name w:val="footnote text"/>
    <w:basedOn w:val="a"/>
    <w:link w:val="af9"/>
    <w:uiPriority w:val="99"/>
    <w:unhideWhenUsed/>
    <w:rsid w:val="00C3114E"/>
    <w:pPr>
      <w:widowControl/>
      <w:adjustRightInd/>
      <w:snapToGrid/>
      <w:spacing w:line="240" w:lineRule="auto"/>
      <w:ind w:firstLineChars="0" w:firstLine="0"/>
      <w:jc w:val="left"/>
    </w:pPr>
    <w:rPr>
      <w:rFonts w:ascii="Calibri" w:hAnsi="Calibri"/>
      <w:kern w:val="0"/>
      <w:sz w:val="20"/>
      <w:szCs w:val="20"/>
    </w:rPr>
  </w:style>
  <w:style w:type="character" w:customStyle="1" w:styleId="af9">
    <w:name w:val="脚注文本 字符"/>
    <w:link w:val="af8"/>
    <w:uiPriority w:val="99"/>
    <w:rsid w:val="00C3114E"/>
    <w:rPr>
      <w:rFonts w:ascii="Calibri" w:hAnsi="Calibri"/>
    </w:rPr>
  </w:style>
  <w:style w:type="character" w:styleId="afa">
    <w:name w:val="Subtle Emphasis"/>
    <w:uiPriority w:val="19"/>
    <w:qFormat/>
    <w:rsid w:val="00C3114E"/>
    <w:rPr>
      <w:i/>
      <w:iCs/>
    </w:rPr>
  </w:style>
  <w:style w:type="table" w:styleId="-10">
    <w:name w:val="Light Shading Accent 1"/>
    <w:basedOn w:val="a1"/>
    <w:uiPriority w:val="60"/>
    <w:rsid w:val="00C3114E"/>
    <w:rPr>
      <w:rFonts w:ascii="Calibri" w:hAnsi="Calibri"/>
      <w:color w:val="2E74B5"/>
      <w:sz w:val="22"/>
      <w:szCs w:val="22"/>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30">
    <w:name w:val="Light List Accent 3"/>
    <w:basedOn w:val="a1"/>
    <w:uiPriority w:val="61"/>
    <w:rsid w:val="00BF3098"/>
    <w:rPr>
      <w:rFonts w:ascii="Calibri" w:hAnsi="Calibri"/>
      <w:sz w:val="22"/>
      <w:szCs w:val="22"/>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paragraph" w:customStyle="1" w:styleId="afb">
    <w:name w:val="疑问"/>
    <w:basedOn w:val="a"/>
    <w:qFormat/>
    <w:rsid w:val="00C03857"/>
    <w:pPr>
      <w:widowControl/>
      <w:adjustRightInd/>
      <w:snapToGrid/>
      <w:spacing w:line="360" w:lineRule="auto"/>
      <w:ind w:firstLineChars="0" w:firstLine="198"/>
      <w:jc w:val="left"/>
    </w:pPr>
    <w:rPr>
      <w:color w:val="FF0000"/>
      <w:sz w:val="21"/>
      <w:szCs w:val="21"/>
    </w:rPr>
  </w:style>
  <w:style w:type="paragraph" w:customStyle="1" w:styleId="afc">
    <w:name w:val="表格"/>
    <w:qFormat/>
    <w:rsid w:val="00327DE9"/>
    <w:pPr>
      <w:jc w:val="center"/>
    </w:pPr>
    <w:rPr>
      <w:kern w:val="2"/>
      <w:sz w:val="21"/>
      <w:szCs w:val="21"/>
    </w:rPr>
  </w:style>
  <w:style w:type="paragraph" w:customStyle="1" w:styleId="afd">
    <w:name w:val="公式"/>
    <w:basedOn w:val="a"/>
    <w:qFormat/>
    <w:rsid w:val="00C03857"/>
    <w:pPr>
      <w:widowControl/>
      <w:adjustRightInd/>
      <w:snapToGrid/>
      <w:spacing w:line="360" w:lineRule="auto"/>
      <w:ind w:firstLineChars="0" w:firstLine="0"/>
      <w:jc w:val="center"/>
    </w:pPr>
    <w:rPr>
      <w:rFonts w:eastAsia="Times New Roman"/>
      <w:sz w:val="21"/>
      <w:szCs w:val="21"/>
    </w:rPr>
  </w:style>
  <w:style w:type="character" w:customStyle="1" w:styleId="afe">
    <w:name w:val="表格 论文要求"/>
    <w:qFormat/>
    <w:rsid w:val="00327DE9"/>
    <w:rPr>
      <w:rFonts w:ascii="Times New Roman" w:eastAsia="宋体" w:hAnsi="Times New Roman"/>
      <w:b w:val="0"/>
      <w:i w:val="0"/>
      <w:sz w:val="21"/>
    </w:rPr>
  </w:style>
  <w:style w:type="character" w:styleId="aff">
    <w:name w:val="FollowedHyperlink"/>
    <w:uiPriority w:val="99"/>
    <w:unhideWhenUsed/>
    <w:rsid w:val="00111839"/>
    <w:rPr>
      <w:color w:val="800080"/>
      <w:u w:val="single"/>
    </w:rPr>
  </w:style>
  <w:style w:type="paragraph" w:customStyle="1" w:styleId="font5">
    <w:name w:val="font5"/>
    <w:basedOn w:val="a"/>
    <w:rsid w:val="00111839"/>
    <w:pPr>
      <w:widowControl/>
      <w:adjustRightInd/>
      <w:snapToGrid/>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font6">
    <w:name w:val="font6"/>
    <w:basedOn w:val="a"/>
    <w:rsid w:val="00111839"/>
    <w:pPr>
      <w:widowControl/>
      <w:adjustRightInd/>
      <w:snapToGrid/>
      <w:spacing w:before="100" w:beforeAutospacing="1" w:after="100" w:afterAutospacing="1" w:line="240" w:lineRule="auto"/>
      <w:ind w:firstLineChars="0" w:firstLine="0"/>
      <w:jc w:val="left"/>
    </w:pPr>
    <w:rPr>
      <w:rFonts w:ascii="宋体" w:hAnsi="宋体" w:cs="宋体"/>
      <w:color w:val="000000"/>
      <w:kern w:val="0"/>
      <w:sz w:val="22"/>
      <w:szCs w:val="22"/>
    </w:rPr>
  </w:style>
  <w:style w:type="paragraph" w:customStyle="1" w:styleId="font7">
    <w:name w:val="font7"/>
    <w:basedOn w:val="a"/>
    <w:rsid w:val="00111839"/>
    <w:pPr>
      <w:widowControl/>
      <w:adjustRightInd/>
      <w:snapToGrid/>
      <w:spacing w:before="100" w:beforeAutospacing="1" w:after="100" w:afterAutospacing="1" w:line="240" w:lineRule="auto"/>
      <w:ind w:firstLineChars="0" w:firstLine="0"/>
      <w:jc w:val="left"/>
    </w:pPr>
    <w:rPr>
      <w:rFonts w:ascii="宋体" w:hAnsi="宋体" w:cs="宋体"/>
      <w:color w:val="000000"/>
      <w:kern w:val="0"/>
      <w:sz w:val="22"/>
      <w:szCs w:val="22"/>
    </w:rPr>
  </w:style>
  <w:style w:type="paragraph" w:customStyle="1" w:styleId="font8">
    <w:name w:val="font8"/>
    <w:basedOn w:val="a"/>
    <w:rsid w:val="00111839"/>
    <w:pPr>
      <w:widowControl/>
      <w:adjustRightInd/>
      <w:snapToGrid/>
      <w:spacing w:before="100" w:beforeAutospacing="1" w:after="100" w:afterAutospacing="1" w:line="240" w:lineRule="auto"/>
      <w:ind w:firstLineChars="0" w:firstLine="0"/>
      <w:jc w:val="left"/>
    </w:pPr>
    <w:rPr>
      <w:color w:val="000000"/>
      <w:kern w:val="0"/>
      <w:sz w:val="22"/>
      <w:szCs w:val="22"/>
    </w:rPr>
  </w:style>
  <w:style w:type="paragraph" w:customStyle="1" w:styleId="xl65">
    <w:name w:val="xl65"/>
    <w:basedOn w:val="a"/>
    <w:rsid w:val="00111839"/>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textAlignment w:val="center"/>
    </w:pPr>
    <w:rPr>
      <w:kern w:val="0"/>
    </w:rPr>
  </w:style>
  <w:style w:type="paragraph" w:customStyle="1" w:styleId="xl66">
    <w:name w:val="xl66"/>
    <w:basedOn w:val="a"/>
    <w:rsid w:val="00111839"/>
    <w:pPr>
      <w:widowControl/>
      <w:pBdr>
        <w:top w:val="single" w:sz="4" w:space="0" w:color="auto"/>
        <w:left w:val="single" w:sz="4" w:space="0" w:color="auto"/>
        <w:bottom w:val="single" w:sz="4" w:space="0" w:color="auto"/>
        <w:right w:val="single" w:sz="4" w:space="0" w:color="auto"/>
      </w:pBdr>
      <w:shd w:val="clear" w:color="000000" w:fill="FFFF00"/>
      <w:adjustRightInd/>
      <w:snapToGrid/>
      <w:spacing w:before="100" w:beforeAutospacing="1" w:after="100" w:afterAutospacing="1" w:line="240" w:lineRule="auto"/>
      <w:ind w:firstLineChars="0" w:firstLine="0"/>
      <w:jc w:val="center"/>
      <w:textAlignment w:val="center"/>
    </w:pPr>
    <w:rPr>
      <w:kern w:val="0"/>
    </w:rPr>
  </w:style>
  <w:style w:type="paragraph" w:customStyle="1" w:styleId="xl67">
    <w:name w:val="xl67"/>
    <w:basedOn w:val="a"/>
    <w:rsid w:val="00111839"/>
    <w:pPr>
      <w:widowControl/>
      <w:pBdr>
        <w:top w:val="single" w:sz="4" w:space="0" w:color="auto"/>
        <w:left w:val="single" w:sz="4" w:space="0" w:color="auto"/>
        <w:bottom w:val="single" w:sz="4" w:space="0" w:color="auto"/>
        <w:right w:val="single" w:sz="4" w:space="0" w:color="auto"/>
      </w:pBdr>
      <w:shd w:val="clear" w:color="000000" w:fill="FFFF00"/>
      <w:adjustRightInd/>
      <w:snapToGrid/>
      <w:spacing w:before="100" w:beforeAutospacing="1" w:after="100" w:afterAutospacing="1" w:line="240" w:lineRule="auto"/>
      <w:ind w:firstLineChars="0" w:firstLine="0"/>
      <w:jc w:val="center"/>
      <w:textAlignment w:val="center"/>
    </w:pPr>
    <w:rPr>
      <w:kern w:val="0"/>
    </w:rPr>
  </w:style>
  <w:style w:type="paragraph" w:customStyle="1" w:styleId="xl68">
    <w:name w:val="xl68"/>
    <w:basedOn w:val="a"/>
    <w:rsid w:val="00111839"/>
    <w:pPr>
      <w:widowControl/>
      <w:pBdr>
        <w:top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textAlignment w:val="center"/>
    </w:pPr>
    <w:rPr>
      <w:kern w:val="0"/>
    </w:rPr>
  </w:style>
  <w:style w:type="paragraph" w:customStyle="1" w:styleId="xl69">
    <w:name w:val="xl69"/>
    <w:basedOn w:val="a"/>
    <w:rsid w:val="00111839"/>
    <w:pPr>
      <w:widowControl/>
      <w:pBdr>
        <w:top w:val="single" w:sz="4" w:space="0" w:color="auto"/>
        <w:left w:val="single" w:sz="4" w:space="0" w:color="auto"/>
        <w:bottom w:val="single" w:sz="4" w:space="0" w:color="auto"/>
      </w:pBdr>
      <w:adjustRightInd/>
      <w:snapToGrid/>
      <w:spacing w:before="100" w:beforeAutospacing="1" w:after="100" w:afterAutospacing="1" w:line="240" w:lineRule="auto"/>
      <w:ind w:firstLineChars="0" w:firstLine="0"/>
      <w:jc w:val="center"/>
      <w:textAlignment w:val="center"/>
    </w:pPr>
    <w:rPr>
      <w:kern w:val="0"/>
    </w:rPr>
  </w:style>
  <w:style w:type="paragraph" w:customStyle="1" w:styleId="xl70">
    <w:name w:val="xl70"/>
    <w:basedOn w:val="a"/>
    <w:rsid w:val="00111839"/>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71">
    <w:name w:val="xl71"/>
    <w:basedOn w:val="a"/>
    <w:rsid w:val="00111839"/>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left"/>
      <w:textAlignment w:val="center"/>
    </w:pPr>
    <w:rPr>
      <w:kern w:val="0"/>
    </w:rPr>
  </w:style>
  <w:style w:type="paragraph" w:customStyle="1" w:styleId="xl72">
    <w:name w:val="xl72"/>
    <w:basedOn w:val="a"/>
    <w:rsid w:val="00111839"/>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73">
    <w:name w:val="xl73"/>
    <w:basedOn w:val="a"/>
    <w:rsid w:val="00111839"/>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3">
    <w:name w:val="xl63"/>
    <w:basedOn w:val="a"/>
    <w:rsid w:val="009A12B7"/>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textAlignment w:val="center"/>
    </w:pPr>
    <w:rPr>
      <w:kern w:val="0"/>
    </w:rPr>
  </w:style>
  <w:style w:type="paragraph" w:customStyle="1" w:styleId="xl64">
    <w:name w:val="xl64"/>
    <w:basedOn w:val="a"/>
    <w:rsid w:val="009A12B7"/>
    <w:pPr>
      <w:widowControl/>
      <w:pBdr>
        <w:top w:val="single" w:sz="4" w:space="0" w:color="auto"/>
        <w:left w:val="single" w:sz="4" w:space="0" w:color="auto"/>
        <w:bottom w:val="single" w:sz="4" w:space="0" w:color="auto"/>
        <w:right w:val="single" w:sz="4" w:space="0" w:color="auto"/>
      </w:pBdr>
      <w:shd w:val="clear" w:color="000000" w:fill="FFFF00"/>
      <w:adjustRightInd/>
      <w:snapToGrid/>
      <w:spacing w:before="100" w:beforeAutospacing="1" w:after="100" w:afterAutospacing="1" w:line="240" w:lineRule="auto"/>
      <w:ind w:firstLineChars="0" w:firstLine="0"/>
      <w:jc w:val="center"/>
      <w:textAlignment w:val="center"/>
    </w:pPr>
    <w:rPr>
      <w:kern w:val="0"/>
    </w:rPr>
  </w:style>
  <w:style w:type="paragraph" w:styleId="TOC">
    <w:name w:val="TOC Heading"/>
    <w:basedOn w:val="10"/>
    <w:next w:val="a"/>
    <w:uiPriority w:val="39"/>
    <w:unhideWhenUsed/>
    <w:qFormat/>
    <w:rsid w:val="000B3B2F"/>
    <w:pPr>
      <w:widowControl/>
      <w:adjustRightInd/>
      <w:snapToGrid/>
      <w:spacing w:before="240" w:after="0" w:line="259" w:lineRule="auto"/>
      <w:ind w:firstLineChars="0" w:firstLine="0"/>
      <w:jc w:val="left"/>
      <w:outlineLvl w:val="9"/>
    </w:pPr>
    <w:rPr>
      <w:rFonts w:ascii="Calibri Light" w:hAnsi="Calibri Light"/>
      <w:b w:val="0"/>
      <w:bCs w:val="0"/>
      <w:color w:val="2E74B5"/>
      <w:kern w:val="0"/>
      <w:sz w:val="32"/>
      <w:szCs w:val="32"/>
    </w:rPr>
  </w:style>
  <w:style w:type="character" w:styleId="aff0">
    <w:name w:val="annotation reference"/>
    <w:rsid w:val="00D439FF"/>
    <w:rPr>
      <w:sz w:val="21"/>
      <w:szCs w:val="21"/>
    </w:rPr>
  </w:style>
  <w:style w:type="paragraph" w:styleId="aff1">
    <w:name w:val="annotation text"/>
    <w:basedOn w:val="a"/>
    <w:link w:val="aff2"/>
    <w:rsid w:val="00D439FF"/>
    <w:pPr>
      <w:jc w:val="left"/>
    </w:pPr>
  </w:style>
  <w:style w:type="character" w:customStyle="1" w:styleId="aff2">
    <w:name w:val="批注文字 字符"/>
    <w:link w:val="aff1"/>
    <w:rsid w:val="00D439FF"/>
    <w:rPr>
      <w:kern w:val="2"/>
      <w:sz w:val="24"/>
      <w:szCs w:val="24"/>
    </w:rPr>
  </w:style>
  <w:style w:type="paragraph" w:styleId="aff3">
    <w:name w:val="annotation subject"/>
    <w:basedOn w:val="aff1"/>
    <w:next w:val="aff1"/>
    <w:link w:val="aff4"/>
    <w:rsid w:val="00D439FF"/>
    <w:rPr>
      <w:b/>
      <w:bCs/>
    </w:rPr>
  </w:style>
  <w:style w:type="character" w:customStyle="1" w:styleId="aff4">
    <w:name w:val="批注主题 字符"/>
    <w:link w:val="aff3"/>
    <w:rsid w:val="00D439FF"/>
    <w:rPr>
      <w:b/>
      <w:bCs/>
      <w:kern w:val="2"/>
      <w:sz w:val="24"/>
      <w:szCs w:val="24"/>
    </w:rPr>
  </w:style>
  <w:style w:type="paragraph" w:styleId="aff5">
    <w:name w:val="Balloon Text"/>
    <w:basedOn w:val="a"/>
    <w:link w:val="aff6"/>
    <w:rsid w:val="00D439FF"/>
    <w:pPr>
      <w:spacing w:line="240" w:lineRule="auto"/>
    </w:pPr>
    <w:rPr>
      <w:sz w:val="18"/>
      <w:szCs w:val="18"/>
    </w:rPr>
  </w:style>
  <w:style w:type="character" w:customStyle="1" w:styleId="aff6">
    <w:name w:val="批注框文本 字符"/>
    <w:link w:val="aff5"/>
    <w:rsid w:val="00D439FF"/>
    <w:rPr>
      <w:kern w:val="2"/>
      <w:sz w:val="18"/>
      <w:szCs w:val="18"/>
    </w:rPr>
  </w:style>
  <w:style w:type="paragraph" w:customStyle="1" w:styleId="215">
    <w:name w:val="样式 首行缩进:  2 字符 行距: 1.5 倍行距"/>
    <w:basedOn w:val="a"/>
    <w:rsid w:val="006C2F4B"/>
    <w:pPr>
      <w:spacing w:line="360" w:lineRule="auto"/>
      <w:ind w:firstLine="480"/>
    </w:pPr>
    <w:rPr>
      <w:rFonts w:ascii="Consolas" w:hAnsi="Consolas" w:cs="宋体"/>
      <w:szCs w:val="20"/>
    </w:rPr>
  </w:style>
  <w:style w:type="paragraph" w:customStyle="1" w:styleId="aff7">
    <w:name w:val="代码"/>
    <w:basedOn w:val="a"/>
    <w:qFormat/>
    <w:rsid w:val="00751858"/>
    <w:pPr>
      <w:adjustRightInd/>
      <w:snapToGrid/>
      <w:spacing w:line="520" w:lineRule="exact"/>
      <w:ind w:firstLineChars="0" w:firstLine="0"/>
    </w:pPr>
    <w:rPr>
      <w:rFonts w:ascii="Consolas" w:hAnsi="Consolas"/>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246">
      <w:bodyDiv w:val="1"/>
      <w:marLeft w:val="0"/>
      <w:marRight w:val="0"/>
      <w:marTop w:val="0"/>
      <w:marBottom w:val="0"/>
      <w:divBdr>
        <w:top w:val="none" w:sz="0" w:space="0" w:color="auto"/>
        <w:left w:val="none" w:sz="0" w:space="0" w:color="auto"/>
        <w:bottom w:val="none" w:sz="0" w:space="0" w:color="auto"/>
        <w:right w:val="none" w:sz="0" w:space="0" w:color="auto"/>
      </w:divBdr>
    </w:div>
    <w:div w:id="25377176">
      <w:bodyDiv w:val="1"/>
      <w:marLeft w:val="0"/>
      <w:marRight w:val="0"/>
      <w:marTop w:val="0"/>
      <w:marBottom w:val="0"/>
      <w:divBdr>
        <w:top w:val="none" w:sz="0" w:space="0" w:color="auto"/>
        <w:left w:val="none" w:sz="0" w:space="0" w:color="auto"/>
        <w:bottom w:val="none" w:sz="0" w:space="0" w:color="auto"/>
        <w:right w:val="none" w:sz="0" w:space="0" w:color="auto"/>
      </w:divBdr>
    </w:div>
    <w:div w:id="36902091">
      <w:bodyDiv w:val="1"/>
      <w:marLeft w:val="0"/>
      <w:marRight w:val="0"/>
      <w:marTop w:val="0"/>
      <w:marBottom w:val="0"/>
      <w:divBdr>
        <w:top w:val="none" w:sz="0" w:space="0" w:color="auto"/>
        <w:left w:val="none" w:sz="0" w:space="0" w:color="auto"/>
        <w:bottom w:val="none" w:sz="0" w:space="0" w:color="auto"/>
        <w:right w:val="none" w:sz="0" w:space="0" w:color="auto"/>
      </w:divBdr>
    </w:div>
    <w:div w:id="52704037">
      <w:bodyDiv w:val="1"/>
      <w:marLeft w:val="0"/>
      <w:marRight w:val="0"/>
      <w:marTop w:val="0"/>
      <w:marBottom w:val="0"/>
      <w:divBdr>
        <w:top w:val="none" w:sz="0" w:space="0" w:color="auto"/>
        <w:left w:val="none" w:sz="0" w:space="0" w:color="auto"/>
        <w:bottom w:val="none" w:sz="0" w:space="0" w:color="auto"/>
        <w:right w:val="none" w:sz="0" w:space="0" w:color="auto"/>
      </w:divBdr>
    </w:div>
    <w:div w:id="57096024">
      <w:bodyDiv w:val="1"/>
      <w:marLeft w:val="0"/>
      <w:marRight w:val="0"/>
      <w:marTop w:val="0"/>
      <w:marBottom w:val="0"/>
      <w:divBdr>
        <w:top w:val="none" w:sz="0" w:space="0" w:color="auto"/>
        <w:left w:val="none" w:sz="0" w:space="0" w:color="auto"/>
        <w:bottom w:val="none" w:sz="0" w:space="0" w:color="auto"/>
        <w:right w:val="none" w:sz="0" w:space="0" w:color="auto"/>
      </w:divBdr>
    </w:div>
    <w:div w:id="65811763">
      <w:bodyDiv w:val="1"/>
      <w:marLeft w:val="0"/>
      <w:marRight w:val="0"/>
      <w:marTop w:val="0"/>
      <w:marBottom w:val="0"/>
      <w:divBdr>
        <w:top w:val="none" w:sz="0" w:space="0" w:color="auto"/>
        <w:left w:val="none" w:sz="0" w:space="0" w:color="auto"/>
        <w:bottom w:val="none" w:sz="0" w:space="0" w:color="auto"/>
        <w:right w:val="none" w:sz="0" w:space="0" w:color="auto"/>
      </w:divBdr>
    </w:div>
    <w:div w:id="78992438">
      <w:bodyDiv w:val="1"/>
      <w:marLeft w:val="0"/>
      <w:marRight w:val="0"/>
      <w:marTop w:val="0"/>
      <w:marBottom w:val="0"/>
      <w:divBdr>
        <w:top w:val="none" w:sz="0" w:space="0" w:color="auto"/>
        <w:left w:val="none" w:sz="0" w:space="0" w:color="auto"/>
        <w:bottom w:val="none" w:sz="0" w:space="0" w:color="auto"/>
        <w:right w:val="none" w:sz="0" w:space="0" w:color="auto"/>
      </w:divBdr>
    </w:div>
    <w:div w:id="79327818">
      <w:bodyDiv w:val="1"/>
      <w:marLeft w:val="0"/>
      <w:marRight w:val="0"/>
      <w:marTop w:val="0"/>
      <w:marBottom w:val="0"/>
      <w:divBdr>
        <w:top w:val="none" w:sz="0" w:space="0" w:color="auto"/>
        <w:left w:val="none" w:sz="0" w:space="0" w:color="auto"/>
        <w:bottom w:val="none" w:sz="0" w:space="0" w:color="auto"/>
        <w:right w:val="none" w:sz="0" w:space="0" w:color="auto"/>
      </w:divBdr>
    </w:div>
    <w:div w:id="79644940">
      <w:bodyDiv w:val="1"/>
      <w:marLeft w:val="0"/>
      <w:marRight w:val="0"/>
      <w:marTop w:val="0"/>
      <w:marBottom w:val="0"/>
      <w:divBdr>
        <w:top w:val="none" w:sz="0" w:space="0" w:color="auto"/>
        <w:left w:val="none" w:sz="0" w:space="0" w:color="auto"/>
        <w:bottom w:val="none" w:sz="0" w:space="0" w:color="auto"/>
        <w:right w:val="none" w:sz="0" w:space="0" w:color="auto"/>
      </w:divBdr>
    </w:div>
    <w:div w:id="110248342">
      <w:bodyDiv w:val="1"/>
      <w:marLeft w:val="0"/>
      <w:marRight w:val="0"/>
      <w:marTop w:val="0"/>
      <w:marBottom w:val="0"/>
      <w:divBdr>
        <w:top w:val="none" w:sz="0" w:space="0" w:color="auto"/>
        <w:left w:val="none" w:sz="0" w:space="0" w:color="auto"/>
        <w:bottom w:val="none" w:sz="0" w:space="0" w:color="auto"/>
        <w:right w:val="none" w:sz="0" w:space="0" w:color="auto"/>
      </w:divBdr>
    </w:div>
    <w:div w:id="123934164">
      <w:bodyDiv w:val="1"/>
      <w:marLeft w:val="0"/>
      <w:marRight w:val="0"/>
      <w:marTop w:val="0"/>
      <w:marBottom w:val="0"/>
      <w:divBdr>
        <w:top w:val="none" w:sz="0" w:space="0" w:color="auto"/>
        <w:left w:val="none" w:sz="0" w:space="0" w:color="auto"/>
        <w:bottom w:val="none" w:sz="0" w:space="0" w:color="auto"/>
        <w:right w:val="none" w:sz="0" w:space="0" w:color="auto"/>
      </w:divBdr>
    </w:div>
    <w:div w:id="125783838">
      <w:bodyDiv w:val="1"/>
      <w:marLeft w:val="0"/>
      <w:marRight w:val="0"/>
      <w:marTop w:val="0"/>
      <w:marBottom w:val="0"/>
      <w:divBdr>
        <w:top w:val="none" w:sz="0" w:space="0" w:color="auto"/>
        <w:left w:val="none" w:sz="0" w:space="0" w:color="auto"/>
        <w:bottom w:val="none" w:sz="0" w:space="0" w:color="auto"/>
        <w:right w:val="none" w:sz="0" w:space="0" w:color="auto"/>
      </w:divBdr>
    </w:div>
    <w:div w:id="136991823">
      <w:bodyDiv w:val="1"/>
      <w:marLeft w:val="0"/>
      <w:marRight w:val="0"/>
      <w:marTop w:val="0"/>
      <w:marBottom w:val="0"/>
      <w:divBdr>
        <w:top w:val="none" w:sz="0" w:space="0" w:color="auto"/>
        <w:left w:val="none" w:sz="0" w:space="0" w:color="auto"/>
        <w:bottom w:val="none" w:sz="0" w:space="0" w:color="auto"/>
        <w:right w:val="none" w:sz="0" w:space="0" w:color="auto"/>
      </w:divBdr>
    </w:div>
    <w:div w:id="152525016">
      <w:bodyDiv w:val="1"/>
      <w:marLeft w:val="0"/>
      <w:marRight w:val="0"/>
      <w:marTop w:val="0"/>
      <w:marBottom w:val="0"/>
      <w:divBdr>
        <w:top w:val="none" w:sz="0" w:space="0" w:color="auto"/>
        <w:left w:val="none" w:sz="0" w:space="0" w:color="auto"/>
        <w:bottom w:val="none" w:sz="0" w:space="0" w:color="auto"/>
        <w:right w:val="none" w:sz="0" w:space="0" w:color="auto"/>
      </w:divBdr>
    </w:div>
    <w:div w:id="176310309">
      <w:bodyDiv w:val="1"/>
      <w:marLeft w:val="0"/>
      <w:marRight w:val="0"/>
      <w:marTop w:val="0"/>
      <w:marBottom w:val="0"/>
      <w:divBdr>
        <w:top w:val="none" w:sz="0" w:space="0" w:color="auto"/>
        <w:left w:val="none" w:sz="0" w:space="0" w:color="auto"/>
        <w:bottom w:val="none" w:sz="0" w:space="0" w:color="auto"/>
        <w:right w:val="none" w:sz="0" w:space="0" w:color="auto"/>
      </w:divBdr>
    </w:div>
    <w:div w:id="195121242">
      <w:bodyDiv w:val="1"/>
      <w:marLeft w:val="0"/>
      <w:marRight w:val="0"/>
      <w:marTop w:val="0"/>
      <w:marBottom w:val="0"/>
      <w:divBdr>
        <w:top w:val="none" w:sz="0" w:space="0" w:color="auto"/>
        <w:left w:val="none" w:sz="0" w:space="0" w:color="auto"/>
        <w:bottom w:val="none" w:sz="0" w:space="0" w:color="auto"/>
        <w:right w:val="none" w:sz="0" w:space="0" w:color="auto"/>
      </w:divBdr>
    </w:div>
    <w:div w:id="220285969">
      <w:bodyDiv w:val="1"/>
      <w:marLeft w:val="0"/>
      <w:marRight w:val="0"/>
      <w:marTop w:val="0"/>
      <w:marBottom w:val="0"/>
      <w:divBdr>
        <w:top w:val="none" w:sz="0" w:space="0" w:color="auto"/>
        <w:left w:val="none" w:sz="0" w:space="0" w:color="auto"/>
        <w:bottom w:val="none" w:sz="0" w:space="0" w:color="auto"/>
        <w:right w:val="none" w:sz="0" w:space="0" w:color="auto"/>
      </w:divBdr>
    </w:div>
    <w:div w:id="238447870">
      <w:bodyDiv w:val="1"/>
      <w:marLeft w:val="0"/>
      <w:marRight w:val="0"/>
      <w:marTop w:val="0"/>
      <w:marBottom w:val="0"/>
      <w:divBdr>
        <w:top w:val="none" w:sz="0" w:space="0" w:color="auto"/>
        <w:left w:val="none" w:sz="0" w:space="0" w:color="auto"/>
        <w:bottom w:val="none" w:sz="0" w:space="0" w:color="auto"/>
        <w:right w:val="none" w:sz="0" w:space="0" w:color="auto"/>
      </w:divBdr>
    </w:div>
    <w:div w:id="243535987">
      <w:bodyDiv w:val="1"/>
      <w:marLeft w:val="0"/>
      <w:marRight w:val="0"/>
      <w:marTop w:val="0"/>
      <w:marBottom w:val="0"/>
      <w:divBdr>
        <w:top w:val="none" w:sz="0" w:space="0" w:color="auto"/>
        <w:left w:val="none" w:sz="0" w:space="0" w:color="auto"/>
        <w:bottom w:val="none" w:sz="0" w:space="0" w:color="auto"/>
        <w:right w:val="none" w:sz="0" w:space="0" w:color="auto"/>
      </w:divBdr>
    </w:div>
    <w:div w:id="257253596">
      <w:bodyDiv w:val="1"/>
      <w:marLeft w:val="0"/>
      <w:marRight w:val="0"/>
      <w:marTop w:val="0"/>
      <w:marBottom w:val="0"/>
      <w:divBdr>
        <w:top w:val="none" w:sz="0" w:space="0" w:color="auto"/>
        <w:left w:val="none" w:sz="0" w:space="0" w:color="auto"/>
        <w:bottom w:val="none" w:sz="0" w:space="0" w:color="auto"/>
        <w:right w:val="none" w:sz="0" w:space="0" w:color="auto"/>
      </w:divBdr>
    </w:div>
    <w:div w:id="262882379">
      <w:bodyDiv w:val="1"/>
      <w:marLeft w:val="0"/>
      <w:marRight w:val="0"/>
      <w:marTop w:val="0"/>
      <w:marBottom w:val="0"/>
      <w:divBdr>
        <w:top w:val="none" w:sz="0" w:space="0" w:color="auto"/>
        <w:left w:val="none" w:sz="0" w:space="0" w:color="auto"/>
        <w:bottom w:val="none" w:sz="0" w:space="0" w:color="auto"/>
        <w:right w:val="none" w:sz="0" w:space="0" w:color="auto"/>
      </w:divBdr>
    </w:div>
    <w:div w:id="283389318">
      <w:bodyDiv w:val="1"/>
      <w:marLeft w:val="0"/>
      <w:marRight w:val="0"/>
      <w:marTop w:val="0"/>
      <w:marBottom w:val="0"/>
      <w:divBdr>
        <w:top w:val="none" w:sz="0" w:space="0" w:color="auto"/>
        <w:left w:val="none" w:sz="0" w:space="0" w:color="auto"/>
        <w:bottom w:val="none" w:sz="0" w:space="0" w:color="auto"/>
        <w:right w:val="none" w:sz="0" w:space="0" w:color="auto"/>
      </w:divBdr>
    </w:div>
    <w:div w:id="289937970">
      <w:bodyDiv w:val="1"/>
      <w:marLeft w:val="0"/>
      <w:marRight w:val="0"/>
      <w:marTop w:val="0"/>
      <w:marBottom w:val="0"/>
      <w:divBdr>
        <w:top w:val="none" w:sz="0" w:space="0" w:color="auto"/>
        <w:left w:val="none" w:sz="0" w:space="0" w:color="auto"/>
        <w:bottom w:val="none" w:sz="0" w:space="0" w:color="auto"/>
        <w:right w:val="none" w:sz="0" w:space="0" w:color="auto"/>
      </w:divBdr>
    </w:div>
    <w:div w:id="302126591">
      <w:bodyDiv w:val="1"/>
      <w:marLeft w:val="0"/>
      <w:marRight w:val="0"/>
      <w:marTop w:val="0"/>
      <w:marBottom w:val="0"/>
      <w:divBdr>
        <w:top w:val="none" w:sz="0" w:space="0" w:color="auto"/>
        <w:left w:val="none" w:sz="0" w:space="0" w:color="auto"/>
        <w:bottom w:val="none" w:sz="0" w:space="0" w:color="auto"/>
        <w:right w:val="none" w:sz="0" w:space="0" w:color="auto"/>
      </w:divBdr>
    </w:div>
    <w:div w:id="305745257">
      <w:bodyDiv w:val="1"/>
      <w:marLeft w:val="0"/>
      <w:marRight w:val="0"/>
      <w:marTop w:val="0"/>
      <w:marBottom w:val="0"/>
      <w:divBdr>
        <w:top w:val="none" w:sz="0" w:space="0" w:color="auto"/>
        <w:left w:val="none" w:sz="0" w:space="0" w:color="auto"/>
        <w:bottom w:val="none" w:sz="0" w:space="0" w:color="auto"/>
        <w:right w:val="none" w:sz="0" w:space="0" w:color="auto"/>
      </w:divBdr>
    </w:div>
    <w:div w:id="306016630">
      <w:bodyDiv w:val="1"/>
      <w:marLeft w:val="0"/>
      <w:marRight w:val="0"/>
      <w:marTop w:val="0"/>
      <w:marBottom w:val="0"/>
      <w:divBdr>
        <w:top w:val="none" w:sz="0" w:space="0" w:color="auto"/>
        <w:left w:val="none" w:sz="0" w:space="0" w:color="auto"/>
        <w:bottom w:val="none" w:sz="0" w:space="0" w:color="auto"/>
        <w:right w:val="none" w:sz="0" w:space="0" w:color="auto"/>
      </w:divBdr>
    </w:div>
    <w:div w:id="308438587">
      <w:bodyDiv w:val="1"/>
      <w:marLeft w:val="0"/>
      <w:marRight w:val="0"/>
      <w:marTop w:val="0"/>
      <w:marBottom w:val="0"/>
      <w:divBdr>
        <w:top w:val="none" w:sz="0" w:space="0" w:color="auto"/>
        <w:left w:val="none" w:sz="0" w:space="0" w:color="auto"/>
        <w:bottom w:val="none" w:sz="0" w:space="0" w:color="auto"/>
        <w:right w:val="none" w:sz="0" w:space="0" w:color="auto"/>
      </w:divBdr>
    </w:div>
    <w:div w:id="312219735">
      <w:bodyDiv w:val="1"/>
      <w:marLeft w:val="0"/>
      <w:marRight w:val="0"/>
      <w:marTop w:val="0"/>
      <w:marBottom w:val="0"/>
      <w:divBdr>
        <w:top w:val="none" w:sz="0" w:space="0" w:color="auto"/>
        <w:left w:val="none" w:sz="0" w:space="0" w:color="auto"/>
        <w:bottom w:val="none" w:sz="0" w:space="0" w:color="auto"/>
        <w:right w:val="none" w:sz="0" w:space="0" w:color="auto"/>
      </w:divBdr>
    </w:div>
    <w:div w:id="339897472">
      <w:bodyDiv w:val="1"/>
      <w:marLeft w:val="0"/>
      <w:marRight w:val="0"/>
      <w:marTop w:val="0"/>
      <w:marBottom w:val="0"/>
      <w:divBdr>
        <w:top w:val="none" w:sz="0" w:space="0" w:color="auto"/>
        <w:left w:val="none" w:sz="0" w:space="0" w:color="auto"/>
        <w:bottom w:val="none" w:sz="0" w:space="0" w:color="auto"/>
        <w:right w:val="none" w:sz="0" w:space="0" w:color="auto"/>
      </w:divBdr>
    </w:div>
    <w:div w:id="356662548">
      <w:bodyDiv w:val="1"/>
      <w:marLeft w:val="0"/>
      <w:marRight w:val="0"/>
      <w:marTop w:val="0"/>
      <w:marBottom w:val="0"/>
      <w:divBdr>
        <w:top w:val="none" w:sz="0" w:space="0" w:color="auto"/>
        <w:left w:val="none" w:sz="0" w:space="0" w:color="auto"/>
        <w:bottom w:val="none" w:sz="0" w:space="0" w:color="auto"/>
        <w:right w:val="none" w:sz="0" w:space="0" w:color="auto"/>
      </w:divBdr>
    </w:div>
    <w:div w:id="360714540">
      <w:bodyDiv w:val="1"/>
      <w:marLeft w:val="0"/>
      <w:marRight w:val="0"/>
      <w:marTop w:val="0"/>
      <w:marBottom w:val="0"/>
      <w:divBdr>
        <w:top w:val="none" w:sz="0" w:space="0" w:color="auto"/>
        <w:left w:val="none" w:sz="0" w:space="0" w:color="auto"/>
        <w:bottom w:val="none" w:sz="0" w:space="0" w:color="auto"/>
        <w:right w:val="none" w:sz="0" w:space="0" w:color="auto"/>
      </w:divBdr>
    </w:div>
    <w:div w:id="371807637">
      <w:bodyDiv w:val="1"/>
      <w:marLeft w:val="0"/>
      <w:marRight w:val="0"/>
      <w:marTop w:val="0"/>
      <w:marBottom w:val="0"/>
      <w:divBdr>
        <w:top w:val="none" w:sz="0" w:space="0" w:color="auto"/>
        <w:left w:val="none" w:sz="0" w:space="0" w:color="auto"/>
        <w:bottom w:val="none" w:sz="0" w:space="0" w:color="auto"/>
        <w:right w:val="none" w:sz="0" w:space="0" w:color="auto"/>
      </w:divBdr>
    </w:div>
    <w:div w:id="393430757">
      <w:bodyDiv w:val="1"/>
      <w:marLeft w:val="0"/>
      <w:marRight w:val="0"/>
      <w:marTop w:val="0"/>
      <w:marBottom w:val="0"/>
      <w:divBdr>
        <w:top w:val="none" w:sz="0" w:space="0" w:color="auto"/>
        <w:left w:val="none" w:sz="0" w:space="0" w:color="auto"/>
        <w:bottom w:val="none" w:sz="0" w:space="0" w:color="auto"/>
        <w:right w:val="none" w:sz="0" w:space="0" w:color="auto"/>
      </w:divBdr>
    </w:div>
    <w:div w:id="404576548">
      <w:bodyDiv w:val="1"/>
      <w:marLeft w:val="0"/>
      <w:marRight w:val="0"/>
      <w:marTop w:val="0"/>
      <w:marBottom w:val="0"/>
      <w:divBdr>
        <w:top w:val="none" w:sz="0" w:space="0" w:color="auto"/>
        <w:left w:val="none" w:sz="0" w:space="0" w:color="auto"/>
        <w:bottom w:val="none" w:sz="0" w:space="0" w:color="auto"/>
        <w:right w:val="none" w:sz="0" w:space="0" w:color="auto"/>
      </w:divBdr>
    </w:div>
    <w:div w:id="407314649">
      <w:bodyDiv w:val="1"/>
      <w:marLeft w:val="0"/>
      <w:marRight w:val="0"/>
      <w:marTop w:val="0"/>
      <w:marBottom w:val="0"/>
      <w:divBdr>
        <w:top w:val="none" w:sz="0" w:space="0" w:color="auto"/>
        <w:left w:val="none" w:sz="0" w:space="0" w:color="auto"/>
        <w:bottom w:val="none" w:sz="0" w:space="0" w:color="auto"/>
        <w:right w:val="none" w:sz="0" w:space="0" w:color="auto"/>
      </w:divBdr>
    </w:div>
    <w:div w:id="408043579">
      <w:bodyDiv w:val="1"/>
      <w:marLeft w:val="0"/>
      <w:marRight w:val="0"/>
      <w:marTop w:val="0"/>
      <w:marBottom w:val="0"/>
      <w:divBdr>
        <w:top w:val="none" w:sz="0" w:space="0" w:color="auto"/>
        <w:left w:val="none" w:sz="0" w:space="0" w:color="auto"/>
        <w:bottom w:val="none" w:sz="0" w:space="0" w:color="auto"/>
        <w:right w:val="none" w:sz="0" w:space="0" w:color="auto"/>
      </w:divBdr>
    </w:div>
    <w:div w:id="462969816">
      <w:bodyDiv w:val="1"/>
      <w:marLeft w:val="0"/>
      <w:marRight w:val="0"/>
      <w:marTop w:val="0"/>
      <w:marBottom w:val="0"/>
      <w:divBdr>
        <w:top w:val="none" w:sz="0" w:space="0" w:color="auto"/>
        <w:left w:val="none" w:sz="0" w:space="0" w:color="auto"/>
        <w:bottom w:val="none" w:sz="0" w:space="0" w:color="auto"/>
        <w:right w:val="none" w:sz="0" w:space="0" w:color="auto"/>
      </w:divBdr>
    </w:div>
    <w:div w:id="482935531">
      <w:bodyDiv w:val="1"/>
      <w:marLeft w:val="0"/>
      <w:marRight w:val="0"/>
      <w:marTop w:val="0"/>
      <w:marBottom w:val="0"/>
      <w:divBdr>
        <w:top w:val="none" w:sz="0" w:space="0" w:color="auto"/>
        <w:left w:val="none" w:sz="0" w:space="0" w:color="auto"/>
        <w:bottom w:val="none" w:sz="0" w:space="0" w:color="auto"/>
        <w:right w:val="none" w:sz="0" w:space="0" w:color="auto"/>
      </w:divBdr>
    </w:div>
    <w:div w:id="484208035">
      <w:bodyDiv w:val="1"/>
      <w:marLeft w:val="0"/>
      <w:marRight w:val="0"/>
      <w:marTop w:val="0"/>
      <w:marBottom w:val="0"/>
      <w:divBdr>
        <w:top w:val="none" w:sz="0" w:space="0" w:color="auto"/>
        <w:left w:val="none" w:sz="0" w:space="0" w:color="auto"/>
        <w:bottom w:val="none" w:sz="0" w:space="0" w:color="auto"/>
        <w:right w:val="none" w:sz="0" w:space="0" w:color="auto"/>
      </w:divBdr>
    </w:div>
    <w:div w:id="488404035">
      <w:bodyDiv w:val="1"/>
      <w:marLeft w:val="0"/>
      <w:marRight w:val="0"/>
      <w:marTop w:val="0"/>
      <w:marBottom w:val="0"/>
      <w:divBdr>
        <w:top w:val="none" w:sz="0" w:space="0" w:color="auto"/>
        <w:left w:val="none" w:sz="0" w:space="0" w:color="auto"/>
        <w:bottom w:val="none" w:sz="0" w:space="0" w:color="auto"/>
        <w:right w:val="none" w:sz="0" w:space="0" w:color="auto"/>
      </w:divBdr>
    </w:div>
    <w:div w:id="506477739">
      <w:bodyDiv w:val="1"/>
      <w:marLeft w:val="0"/>
      <w:marRight w:val="0"/>
      <w:marTop w:val="0"/>
      <w:marBottom w:val="0"/>
      <w:divBdr>
        <w:top w:val="none" w:sz="0" w:space="0" w:color="auto"/>
        <w:left w:val="none" w:sz="0" w:space="0" w:color="auto"/>
        <w:bottom w:val="none" w:sz="0" w:space="0" w:color="auto"/>
        <w:right w:val="none" w:sz="0" w:space="0" w:color="auto"/>
      </w:divBdr>
    </w:div>
    <w:div w:id="528564770">
      <w:bodyDiv w:val="1"/>
      <w:marLeft w:val="0"/>
      <w:marRight w:val="0"/>
      <w:marTop w:val="0"/>
      <w:marBottom w:val="0"/>
      <w:divBdr>
        <w:top w:val="none" w:sz="0" w:space="0" w:color="auto"/>
        <w:left w:val="none" w:sz="0" w:space="0" w:color="auto"/>
        <w:bottom w:val="none" w:sz="0" w:space="0" w:color="auto"/>
        <w:right w:val="none" w:sz="0" w:space="0" w:color="auto"/>
      </w:divBdr>
    </w:div>
    <w:div w:id="533076290">
      <w:bodyDiv w:val="1"/>
      <w:marLeft w:val="0"/>
      <w:marRight w:val="0"/>
      <w:marTop w:val="0"/>
      <w:marBottom w:val="0"/>
      <w:divBdr>
        <w:top w:val="none" w:sz="0" w:space="0" w:color="auto"/>
        <w:left w:val="none" w:sz="0" w:space="0" w:color="auto"/>
        <w:bottom w:val="none" w:sz="0" w:space="0" w:color="auto"/>
        <w:right w:val="none" w:sz="0" w:space="0" w:color="auto"/>
      </w:divBdr>
    </w:div>
    <w:div w:id="542446943">
      <w:bodyDiv w:val="1"/>
      <w:marLeft w:val="0"/>
      <w:marRight w:val="0"/>
      <w:marTop w:val="0"/>
      <w:marBottom w:val="0"/>
      <w:divBdr>
        <w:top w:val="none" w:sz="0" w:space="0" w:color="auto"/>
        <w:left w:val="none" w:sz="0" w:space="0" w:color="auto"/>
        <w:bottom w:val="none" w:sz="0" w:space="0" w:color="auto"/>
        <w:right w:val="none" w:sz="0" w:space="0" w:color="auto"/>
      </w:divBdr>
    </w:div>
    <w:div w:id="575437257">
      <w:bodyDiv w:val="1"/>
      <w:marLeft w:val="0"/>
      <w:marRight w:val="0"/>
      <w:marTop w:val="0"/>
      <w:marBottom w:val="0"/>
      <w:divBdr>
        <w:top w:val="none" w:sz="0" w:space="0" w:color="auto"/>
        <w:left w:val="none" w:sz="0" w:space="0" w:color="auto"/>
        <w:bottom w:val="none" w:sz="0" w:space="0" w:color="auto"/>
        <w:right w:val="none" w:sz="0" w:space="0" w:color="auto"/>
      </w:divBdr>
    </w:div>
    <w:div w:id="590628223">
      <w:bodyDiv w:val="1"/>
      <w:marLeft w:val="0"/>
      <w:marRight w:val="0"/>
      <w:marTop w:val="0"/>
      <w:marBottom w:val="0"/>
      <w:divBdr>
        <w:top w:val="none" w:sz="0" w:space="0" w:color="auto"/>
        <w:left w:val="none" w:sz="0" w:space="0" w:color="auto"/>
        <w:bottom w:val="none" w:sz="0" w:space="0" w:color="auto"/>
        <w:right w:val="none" w:sz="0" w:space="0" w:color="auto"/>
      </w:divBdr>
    </w:div>
    <w:div w:id="592513818">
      <w:bodyDiv w:val="1"/>
      <w:marLeft w:val="0"/>
      <w:marRight w:val="0"/>
      <w:marTop w:val="0"/>
      <w:marBottom w:val="0"/>
      <w:divBdr>
        <w:top w:val="none" w:sz="0" w:space="0" w:color="auto"/>
        <w:left w:val="none" w:sz="0" w:space="0" w:color="auto"/>
        <w:bottom w:val="none" w:sz="0" w:space="0" w:color="auto"/>
        <w:right w:val="none" w:sz="0" w:space="0" w:color="auto"/>
      </w:divBdr>
    </w:div>
    <w:div w:id="624968645">
      <w:bodyDiv w:val="1"/>
      <w:marLeft w:val="0"/>
      <w:marRight w:val="0"/>
      <w:marTop w:val="0"/>
      <w:marBottom w:val="0"/>
      <w:divBdr>
        <w:top w:val="none" w:sz="0" w:space="0" w:color="auto"/>
        <w:left w:val="none" w:sz="0" w:space="0" w:color="auto"/>
        <w:bottom w:val="none" w:sz="0" w:space="0" w:color="auto"/>
        <w:right w:val="none" w:sz="0" w:space="0" w:color="auto"/>
      </w:divBdr>
    </w:div>
    <w:div w:id="651520073">
      <w:bodyDiv w:val="1"/>
      <w:marLeft w:val="0"/>
      <w:marRight w:val="0"/>
      <w:marTop w:val="0"/>
      <w:marBottom w:val="0"/>
      <w:divBdr>
        <w:top w:val="none" w:sz="0" w:space="0" w:color="auto"/>
        <w:left w:val="none" w:sz="0" w:space="0" w:color="auto"/>
        <w:bottom w:val="none" w:sz="0" w:space="0" w:color="auto"/>
        <w:right w:val="none" w:sz="0" w:space="0" w:color="auto"/>
      </w:divBdr>
    </w:div>
    <w:div w:id="660626064">
      <w:bodyDiv w:val="1"/>
      <w:marLeft w:val="0"/>
      <w:marRight w:val="0"/>
      <w:marTop w:val="0"/>
      <w:marBottom w:val="0"/>
      <w:divBdr>
        <w:top w:val="none" w:sz="0" w:space="0" w:color="auto"/>
        <w:left w:val="none" w:sz="0" w:space="0" w:color="auto"/>
        <w:bottom w:val="none" w:sz="0" w:space="0" w:color="auto"/>
        <w:right w:val="none" w:sz="0" w:space="0" w:color="auto"/>
      </w:divBdr>
    </w:div>
    <w:div w:id="666905679">
      <w:bodyDiv w:val="1"/>
      <w:marLeft w:val="0"/>
      <w:marRight w:val="0"/>
      <w:marTop w:val="0"/>
      <w:marBottom w:val="0"/>
      <w:divBdr>
        <w:top w:val="none" w:sz="0" w:space="0" w:color="auto"/>
        <w:left w:val="none" w:sz="0" w:space="0" w:color="auto"/>
        <w:bottom w:val="none" w:sz="0" w:space="0" w:color="auto"/>
        <w:right w:val="none" w:sz="0" w:space="0" w:color="auto"/>
      </w:divBdr>
    </w:div>
    <w:div w:id="679544753">
      <w:bodyDiv w:val="1"/>
      <w:marLeft w:val="0"/>
      <w:marRight w:val="0"/>
      <w:marTop w:val="0"/>
      <w:marBottom w:val="0"/>
      <w:divBdr>
        <w:top w:val="none" w:sz="0" w:space="0" w:color="auto"/>
        <w:left w:val="none" w:sz="0" w:space="0" w:color="auto"/>
        <w:bottom w:val="none" w:sz="0" w:space="0" w:color="auto"/>
        <w:right w:val="none" w:sz="0" w:space="0" w:color="auto"/>
      </w:divBdr>
    </w:div>
    <w:div w:id="725758951">
      <w:bodyDiv w:val="1"/>
      <w:marLeft w:val="0"/>
      <w:marRight w:val="0"/>
      <w:marTop w:val="0"/>
      <w:marBottom w:val="0"/>
      <w:divBdr>
        <w:top w:val="none" w:sz="0" w:space="0" w:color="auto"/>
        <w:left w:val="none" w:sz="0" w:space="0" w:color="auto"/>
        <w:bottom w:val="none" w:sz="0" w:space="0" w:color="auto"/>
        <w:right w:val="none" w:sz="0" w:space="0" w:color="auto"/>
      </w:divBdr>
    </w:div>
    <w:div w:id="729572815">
      <w:bodyDiv w:val="1"/>
      <w:marLeft w:val="0"/>
      <w:marRight w:val="0"/>
      <w:marTop w:val="0"/>
      <w:marBottom w:val="0"/>
      <w:divBdr>
        <w:top w:val="none" w:sz="0" w:space="0" w:color="auto"/>
        <w:left w:val="none" w:sz="0" w:space="0" w:color="auto"/>
        <w:bottom w:val="none" w:sz="0" w:space="0" w:color="auto"/>
        <w:right w:val="none" w:sz="0" w:space="0" w:color="auto"/>
      </w:divBdr>
    </w:div>
    <w:div w:id="730419560">
      <w:bodyDiv w:val="1"/>
      <w:marLeft w:val="0"/>
      <w:marRight w:val="0"/>
      <w:marTop w:val="0"/>
      <w:marBottom w:val="0"/>
      <w:divBdr>
        <w:top w:val="none" w:sz="0" w:space="0" w:color="auto"/>
        <w:left w:val="none" w:sz="0" w:space="0" w:color="auto"/>
        <w:bottom w:val="none" w:sz="0" w:space="0" w:color="auto"/>
        <w:right w:val="none" w:sz="0" w:space="0" w:color="auto"/>
      </w:divBdr>
    </w:div>
    <w:div w:id="736712243">
      <w:bodyDiv w:val="1"/>
      <w:marLeft w:val="0"/>
      <w:marRight w:val="0"/>
      <w:marTop w:val="0"/>
      <w:marBottom w:val="0"/>
      <w:divBdr>
        <w:top w:val="none" w:sz="0" w:space="0" w:color="auto"/>
        <w:left w:val="none" w:sz="0" w:space="0" w:color="auto"/>
        <w:bottom w:val="none" w:sz="0" w:space="0" w:color="auto"/>
        <w:right w:val="none" w:sz="0" w:space="0" w:color="auto"/>
      </w:divBdr>
    </w:div>
    <w:div w:id="791248673">
      <w:bodyDiv w:val="1"/>
      <w:marLeft w:val="0"/>
      <w:marRight w:val="0"/>
      <w:marTop w:val="0"/>
      <w:marBottom w:val="0"/>
      <w:divBdr>
        <w:top w:val="none" w:sz="0" w:space="0" w:color="auto"/>
        <w:left w:val="none" w:sz="0" w:space="0" w:color="auto"/>
        <w:bottom w:val="none" w:sz="0" w:space="0" w:color="auto"/>
        <w:right w:val="none" w:sz="0" w:space="0" w:color="auto"/>
      </w:divBdr>
    </w:div>
    <w:div w:id="821190356">
      <w:bodyDiv w:val="1"/>
      <w:marLeft w:val="0"/>
      <w:marRight w:val="0"/>
      <w:marTop w:val="0"/>
      <w:marBottom w:val="0"/>
      <w:divBdr>
        <w:top w:val="none" w:sz="0" w:space="0" w:color="auto"/>
        <w:left w:val="none" w:sz="0" w:space="0" w:color="auto"/>
        <w:bottom w:val="none" w:sz="0" w:space="0" w:color="auto"/>
        <w:right w:val="none" w:sz="0" w:space="0" w:color="auto"/>
      </w:divBdr>
    </w:div>
    <w:div w:id="888489546">
      <w:bodyDiv w:val="1"/>
      <w:marLeft w:val="0"/>
      <w:marRight w:val="0"/>
      <w:marTop w:val="0"/>
      <w:marBottom w:val="0"/>
      <w:divBdr>
        <w:top w:val="none" w:sz="0" w:space="0" w:color="auto"/>
        <w:left w:val="none" w:sz="0" w:space="0" w:color="auto"/>
        <w:bottom w:val="none" w:sz="0" w:space="0" w:color="auto"/>
        <w:right w:val="none" w:sz="0" w:space="0" w:color="auto"/>
      </w:divBdr>
    </w:div>
    <w:div w:id="892156722">
      <w:bodyDiv w:val="1"/>
      <w:marLeft w:val="0"/>
      <w:marRight w:val="0"/>
      <w:marTop w:val="0"/>
      <w:marBottom w:val="0"/>
      <w:divBdr>
        <w:top w:val="none" w:sz="0" w:space="0" w:color="auto"/>
        <w:left w:val="none" w:sz="0" w:space="0" w:color="auto"/>
        <w:bottom w:val="none" w:sz="0" w:space="0" w:color="auto"/>
        <w:right w:val="none" w:sz="0" w:space="0" w:color="auto"/>
      </w:divBdr>
    </w:div>
    <w:div w:id="892228077">
      <w:bodyDiv w:val="1"/>
      <w:marLeft w:val="0"/>
      <w:marRight w:val="0"/>
      <w:marTop w:val="0"/>
      <w:marBottom w:val="0"/>
      <w:divBdr>
        <w:top w:val="none" w:sz="0" w:space="0" w:color="auto"/>
        <w:left w:val="none" w:sz="0" w:space="0" w:color="auto"/>
        <w:bottom w:val="none" w:sz="0" w:space="0" w:color="auto"/>
        <w:right w:val="none" w:sz="0" w:space="0" w:color="auto"/>
      </w:divBdr>
    </w:div>
    <w:div w:id="893587906">
      <w:bodyDiv w:val="1"/>
      <w:marLeft w:val="0"/>
      <w:marRight w:val="0"/>
      <w:marTop w:val="0"/>
      <w:marBottom w:val="0"/>
      <w:divBdr>
        <w:top w:val="none" w:sz="0" w:space="0" w:color="auto"/>
        <w:left w:val="none" w:sz="0" w:space="0" w:color="auto"/>
        <w:bottom w:val="none" w:sz="0" w:space="0" w:color="auto"/>
        <w:right w:val="none" w:sz="0" w:space="0" w:color="auto"/>
      </w:divBdr>
    </w:div>
    <w:div w:id="899948592">
      <w:bodyDiv w:val="1"/>
      <w:marLeft w:val="0"/>
      <w:marRight w:val="0"/>
      <w:marTop w:val="0"/>
      <w:marBottom w:val="0"/>
      <w:divBdr>
        <w:top w:val="none" w:sz="0" w:space="0" w:color="auto"/>
        <w:left w:val="none" w:sz="0" w:space="0" w:color="auto"/>
        <w:bottom w:val="none" w:sz="0" w:space="0" w:color="auto"/>
        <w:right w:val="none" w:sz="0" w:space="0" w:color="auto"/>
      </w:divBdr>
    </w:div>
    <w:div w:id="920257044">
      <w:bodyDiv w:val="1"/>
      <w:marLeft w:val="0"/>
      <w:marRight w:val="0"/>
      <w:marTop w:val="0"/>
      <w:marBottom w:val="0"/>
      <w:divBdr>
        <w:top w:val="none" w:sz="0" w:space="0" w:color="auto"/>
        <w:left w:val="none" w:sz="0" w:space="0" w:color="auto"/>
        <w:bottom w:val="none" w:sz="0" w:space="0" w:color="auto"/>
        <w:right w:val="none" w:sz="0" w:space="0" w:color="auto"/>
      </w:divBdr>
    </w:div>
    <w:div w:id="923345482">
      <w:bodyDiv w:val="1"/>
      <w:marLeft w:val="0"/>
      <w:marRight w:val="0"/>
      <w:marTop w:val="0"/>
      <w:marBottom w:val="0"/>
      <w:divBdr>
        <w:top w:val="none" w:sz="0" w:space="0" w:color="auto"/>
        <w:left w:val="none" w:sz="0" w:space="0" w:color="auto"/>
        <w:bottom w:val="none" w:sz="0" w:space="0" w:color="auto"/>
        <w:right w:val="none" w:sz="0" w:space="0" w:color="auto"/>
      </w:divBdr>
    </w:div>
    <w:div w:id="928077570">
      <w:bodyDiv w:val="1"/>
      <w:marLeft w:val="0"/>
      <w:marRight w:val="0"/>
      <w:marTop w:val="0"/>
      <w:marBottom w:val="0"/>
      <w:divBdr>
        <w:top w:val="none" w:sz="0" w:space="0" w:color="auto"/>
        <w:left w:val="none" w:sz="0" w:space="0" w:color="auto"/>
        <w:bottom w:val="none" w:sz="0" w:space="0" w:color="auto"/>
        <w:right w:val="none" w:sz="0" w:space="0" w:color="auto"/>
      </w:divBdr>
    </w:div>
    <w:div w:id="933437851">
      <w:bodyDiv w:val="1"/>
      <w:marLeft w:val="0"/>
      <w:marRight w:val="0"/>
      <w:marTop w:val="0"/>
      <w:marBottom w:val="0"/>
      <w:divBdr>
        <w:top w:val="none" w:sz="0" w:space="0" w:color="auto"/>
        <w:left w:val="none" w:sz="0" w:space="0" w:color="auto"/>
        <w:bottom w:val="none" w:sz="0" w:space="0" w:color="auto"/>
        <w:right w:val="none" w:sz="0" w:space="0" w:color="auto"/>
      </w:divBdr>
    </w:div>
    <w:div w:id="950167760">
      <w:bodyDiv w:val="1"/>
      <w:marLeft w:val="0"/>
      <w:marRight w:val="0"/>
      <w:marTop w:val="0"/>
      <w:marBottom w:val="0"/>
      <w:divBdr>
        <w:top w:val="none" w:sz="0" w:space="0" w:color="auto"/>
        <w:left w:val="none" w:sz="0" w:space="0" w:color="auto"/>
        <w:bottom w:val="none" w:sz="0" w:space="0" w:color="auto"/>
        <w:right w:val="none" w:sz="0" w:space="0" w:color="auto"/>
      </w:divBdr>
    </w:div>
    <w:div w:id="977416283">
      <w:bodyDiv w:val="1"/>
      <w:marLeft w:val="0"/>
      <w:marRight w:val="0"/>
      <w:marTop w:val="0"/>
      <w:marBottom w:val="0"/>
      <w:divBdr>
        <w:top w:val="none" w:sz="0" w:space="0" w:color="auto"/>
        <w:left w:val="none" w:sz="0" w:space="0" w:color="auto"/>
        <w:bottom w:val="none" w:sz="0" w:space="0" w:color="auto"/>
        <w:right w:val="none" w:sz="0" w:space="0" w:color="auto"/>
      </w:divBdr>
    </w:div>
    <w:div w:id="1014111693">
      <w:bodyDiv w:val="1"/>
      <w:marLeft w:val="0"/>
      <w:marRight w:val="0"/>
      <w:marTop w:val="0"/>
      <w:marBottom w:val="0"/>
      <w:divBdr>
        <w:top w:val="none" w:sz="0" w:space="0" w:color="auto"/>
        <w:left w:val="none" w:sz="0" w:space="0" w:color="auto"/>
        <w:bottom w:val="none" w:sz="0" w:space="0" w:color="auto"/>
        <w:right w:val="none" w:sz="0" w:space="0" w:color="auto"/>
      </w:divBdr>
    </w:div>
    <w:div w:id="1053770114">
      <w:bodyDiv w:val="1"/>
      <w:marLeft w:val="0"/>
      <w:marRight w:val="0"/>
      <w:marTop w:val="0"/>
      <w:marBottom w:val="0"/>
      <w:divBdr>
        <w:top w:val="none" w:sz="0" w:space="0" w:color="auto"/>
        <w:left w:val="none" w:sz="0" w:space="0" w:color="auto"/>
        <w:bottom w:val="none" w:sz="0" w:space="0" w:color="auto"/>
        <w:right w:val="none" w:sz="0" w:space="0" w:color="auto"/>
      </w:divBdr>
    </w:div>
    <w:div w:id="1087726715">
      <w:bodyDiv w:val="1"/>
      <w:marLeft w:val="0"/>
      <w:marRight w:val="0"/>
      <w:marTop w:val="0"/>
      <w:marBottom w:val="0"/>
      <w:divBdr>
        <w:top w:val="none" w:sz="0" w:space="0" w:color="auto"/>
        <w:left w:val="none" w:sz="0" w:space="0" w:color="auto"/>
        <w:bottom w:val="none" w:sz="0" w:space="0" w:color="auto"/>
        <w:right w:val="none" w:sz="0" w:space="0" w:color="auto"/>
      </w:divBdr>
    </w:div>
    <w:div w:id="1096680644">
      <w:bodyDiv w:val="1"/>
      <w:marLeft w:val="0"/>
      <w:marRight w:val="0"/>
      <w:marTop w:val="0"/>
      <w:marBottom w:val="0"/>
      <w:divBdr>
        <w:top w:val="none" w:sz="0" w:space="0" w:color="auto"/>
        <w:left w:val="none" w:sz="0" w:space="0" w:color="auto"/>
        <w:bottom w:val="none" w:sz="0" w:space="0" w:color="auto"/>
        <w:right w:val="none" w:sz="0" w:space="0" w:color="auto"/>
      </w:divBdr>
    </w:div>
    <w:div w:id="1132484323">
      <w:bodyDiv w:val="1"/>
      <w:marLeft w:val="0"/>
      <w:marRight w:val="0"/>
      <w:marTop w:val="0"/>
      <w:marBottom w:val="0"/>
      <w:divBdr>
        <w:top w:val="none" w:sz="0" w:space="0" w:color="auto"/>
        <w:left w:val="none" w:sz="0" w:space="0" w:color="auto"/>
        <w:bottom w:val="none" w:sz="0" w:space="0" w:color="auto"/>
        <w:right w:val="none" w:sz="0" w:space="0" w:color="auto"/>
      </w:divBdr>
    </w:div>
    <w:div w:id="1168053878">
      <w:bodyDiv w:val="1"/>
      <w:marLeft w:val="0"/>
      <w:marRight w:val="0"/>
      <w:marTop w:val="0"/>
      <w:marBottom w:val="0"/>
      <w:divBdr>
        <w:top w:val="none" w:sz="0" w:space="0" w:color="auto"/>
        <w:left w:val="none" w:sz="0" w:space="0" w:color="auto"/>
        <w:bottom w:val="none" w:sz="0" w:space="0" w:color="auto"/>
        <w:right w:val="none" w:sz="0" w:space="0" w:color="auto"/>
      </w:divBdr>
    </w:div>
    <w:div w:id="1174145635">
      <w:bodyDiv w:val="1"/>
      <w:marLeft w:val="0"/>
      <w:marRight w:val="0"/>
      <w:marTop w:val="0"/>
      <w:marBottom w:val="0"/>
      <w:divBdr>
        <w:top w:val="none" w:sz="0" w:space="0" w:color="auto"/>
        <w:left w:val="none" w:sz="0" w:space="0" w:color="auto"/>
        <w:bottom w:val="none" w:sz="0" w:space="0" w:color="auto"/>
        <w:right w:val="none" w:sz="0" w:space="0" w:color="auto"/>
      </w:divBdr>
    </w:div>
    <w:div w:id="1181819136">
      <w:bodyDiv w:val="1"/>
      <w:marLeft w:val="0"/>
      <w:marRight w:val="0"/>
      <w:marTop w:val="0"/>
      <w:marBottom w:val="0"/>
      <w:divBdr>
        <w:top w:val="none" w:sz="0" w:space="0" w:color="auto"/>
        <w:left w:val="none" w:sz="0" w:space="0" w:color="auto"/>
        <w:bottom w:val="none" w:sz="0" w:space="0" w:color="auto"/>
        <w:right w:val="none" w:sz="0" w:space="0" w:color="auto"/>
      </w:divBdr>
    </w:div>
    <w:div w:id="1188787572">
      <w:bodyDiv w:val="1"/>
      <w:marLeft w:val="0"/>
      <w:marRight w:val="0"/>
      <w:marTop w:val="0"/>
      <w:marBottom w:val="0"/>
      <w:divBdr>
        <w:top w:val="none" w:sz="0" w:space="0" w:color="auto"/>
        <w:left w:val="none" w:sz="0" w:space="0" w:color="auto"/>
        <w:bottom w:val="none" w:sz="0" w:space="0" w:color="auto"/>
        <w:right w:val="none" w:sz="0" w:space="0" w:color="auto"/>
      </w:divBdr>
    </w:div>
    <w:div w:id="1251811635">
      <w:bodyDiv w:val="1"/>
      <w:marLeft w:val="0"/>
      <w:marRight w:val="0"/>
      <w:marTop w:val="0"/>
      <w:marBottom w:val="0"/>
      <w:divBdr>
        <w:top w:val="none" w:sz="0" w:space="0" w:color="auto"/>
        <w:left w:val="none" w:sz="0" w:space="0" w:color="auto"/>
        <w:bottom w:val="none" w:sz="0" w:space="0" w:color="auto"/>
        <w:right w:val="none" w:sz="0" w:space="0" w:color="auto"/>
      </w:divBdr>
    </w:div>
    <w:div w:id="1280451105">
      <w:bodyDiv w:val="1"/>
      <w:marLeft w:val="0"/>
      <w:marRight w:val="0"/>
      <w:marTop w:val="0"/>
      <w:marBottom w:val="0"/>
      <w:divBdr>
        <w:top w:val="none" w:sz="0" w:space="0" w:color="auto"/>
        <w:left w:val="none" w:sz="0" w:space="0" w:color="auto"/>
        <w:bottom w:val="none" w:sz="0" w:space="0" w:color="auto"/>
        <w:right w:val="none" w:sz="0" w:space="0" w:color="auto"/>
      </w:divBdr>
    </w:div>
    <w:div w:id="1284190197">
      <w:bodyDiv w:val="1"/>
      <w:marLeft w:val="0"/>
      <w:marRight w:val="0"/>
      <w:marTop w:val="0"/>
      <w:marBottom w:val="0"/>
      <w:divBdr>
        <w:top w:val="none" w:sz="0" w:space="0" w:color="auto"/>
        <w:left w:val="none" w:sz="0" w:space="0" w:color="auto"/>
        <w:bottom w:val="none" w:sz="0" w:space="0" w:color="auto"/>
        <w:right w:val="none" w:sz="0" w:space="0" w:color="auto"/>
      </w:divBdr>
    </w:div>
    <w:div w:id="1287853084">
      <w:bodyDiv w:val="1"/>
      <w:marLeft w:val="0"/>
      <w:marRight w:val="0"/>
      <w:marTop w:val="0"/>
      <w:marBottom w:val="0"/>
      <w:divBdr>
        <w:top w:val="none" w:sz="0" w:space="0" w:color="auto"/>
        <w:left w:val="none" w:sz="0" w:space="0" w:color="auto"/>
        <w:bottom w:val="none" w:sz="0" w:space="0" w:color="auto"/>
        <w:right w:val="none" w:sz="0" w:space="0" w:color="auto"/>
      </w:divBdr>
    </w:div>
    <w:div w:id="1325820535">
      <w:bodyDiv w:val="1"/>
      <w:marLeft w:val="0"/>
      <w:marRight w:val="0"/>
      <w:marTop w:val="0"/>
      <w:marBottom w:val="0"/>
      <w:divBdr>
        <w:top w:val="none" w:sz="0" w:space="0" w:color="auto"/>
        <w:left w:val="none" w:sz="0" w:space="0" w:color="auto"/>
        <w:bottom w:val="none" w:sz="0" w:space="0" w:color="auto"/>
        <w:right w:val="none" w:sz="0" w:space="0" w:color="auto"/>
      </w:divBdr>
    </w:div>
    <w:div w:id="1341852076">
      <w:bodyDiv w:val="1"/>
      <w:marLeft w:val="0"/>
      <w:marRight w:val="0"/>
      <w:marTop w:val="0"/>
      <w:marBottom w:val="0"/>
      <w:divBdr>
        <w:top w:val="none" w:sz="0" w:space="0" w:color="auto"/>
        <w:left w:val="none" w:sz="0" w:space="0" w:color="auto"/>
        <w:bottom w:val="none" w:sz="0" w:space="0" w:color="auto"/>
        <w:right w:val="none" w:sz="0" w:space="0" w:color="auto"/>
      </w:divBdr>
    </w:div>
    <w:div w:id="1350058995">
      <w:bodyDiv w:val="1"/>
      <w:marLeft w:val="0"/>
      <w:marRight w:val="0"/>
      <w:marTop w:val="0"/>
      <w:marBottom w:val="0"/>
      <w:divBdr>
        <w:top w:val="none" w:sz="0" w:space="0" w:color="auto"/>
        <w:left w:val="none" w:sz="0" w:space="0" w:color="auto"/>
        <w:bottom w:val="none" w:sz="0" w:space="0" w:color="auto"/>
        <w:right w:val="none" w:sz="0" w:space="0" w:color="auto"/>
      </w:divBdr>
    </w:div>
    <w:div w:id="1353648668">
      <w:bodyDiv w:val="1"/>
      <w:marLeft w:val="0"/>
      <w:marRight w:val="0"/>
      <w:marTop w:val="0"/>
      <w:marBottom w:val="0"/>
      <w:divBdr>
        <w:top w:val="none" w:sz="0" w:space="0" w:color="auto"/>
        <w:left w:val="none" w:sz="0" w:space="0" w:color="auto"/>
        <w:bottom w:val="none" w:sz="0" w:space="0" w:color="auto"/>
        <w:right w:val="none" w:sz="0" w:space="0" w:color="auto"/>
      </w:divBdr>
    </w:div>
    <w:div w:id="1372068384">
      <w:bodyDiv w:val="1"/>
      <w:marLeft w:val="0"/>
      <w:marRight w:val="0"/>
      <w:marTop w:val="0"/>
      <w:marBottom w:val="0"/>
      <w:divBdr>
        <w:top w:val="none" w:sz="0" w:space="0" w:color="auto"/>
        <w:left w:val="none" w:sz="0" w:space="0" w:color="auto"/>
        <w:bottom w:val="none" w:sz="0" w:space="0" w:color="auto"/>
        <w:right w:val="none" w:sz="0" w:space="0" w:color="auto"/>
      </w:divBdr>
    </w:div>
    <w:div w:id="1375349396">
      <w:bodyDiv w:val="1"/>
      <w:marLeft w:val="0"/>
      <w:marRight w:val="0"/>
      <w:marTop w:val="0"/>
      <w:marBottom w:val="0"/>
      <w:divBdr>
        <w:top w:val="none" w:sz="0" w:space="0" w:color="auto"/>
        <w:left w:val="none" w:sz="0" w:space="0" w:color="auto"/>
        <w:bottom w:val="none" w:sz="0" w:space="0" w:color="auto"/>
        <w:right w:val="none" w:sz="0" w:space="0" w:color="auto"/>
      </w:divBdr>
    </w:div>
    <w:div w:id="1390568197">
      <w:bodyDiv w:val="1"/>
      <w:marLeft w:val="0"/>
      <w:marRight w:val="0"/>
      <w:marTop w:val="0"/>
      <w:marBottom w:val="0"/>
      <w:divBdr>
        <w:top w:val="none" w:sz="0" w:space="0" w:color="auto"/>
        <w:left w:val="none" w:sz="0" w:space="0" w:color="auto"/>
        <w:bottom w:val="none" w:sz="0" w:space="0" w:color="auto"/>
        <w:right w:val="none" w:sz="0" w:space="0" w:color="auto"/>
      </w:divBdr>
    </w:div>
    <w:div w:id="1449465672">
      <w:bodyDiv w:val="1"/>
      <w:marLeft w:val="0"/>
      <w:marRight w:val="0"/>
      <w:marTop w:val="0"/>
      <w:marBottom w:val="0"/>
      <w:divBdr>
        <w:top w:val="none" w:sz="0" w:space="0" w:color="auto"/>
        <w:left w:val="none" w:sz="0" w:space="0" w:color="auto"/>
        <w:bottom w:val="none" w:sz="0" w:space="0" w:color="auto"/>
        <w:right w:val="none" w:sz="0" w:space="0" w:color="auto"/>
      </w:divBdr>
    </w:div>
    <w:div w:id="1483110723">
      <w:bodyDiv w:val="1"/>
      <w:marLeft w:val="0"/>
      <w:marRight w:val="0"/>
      <w:marTop w:val="0"/>
      <w:marBottom w:val="0"/>
      <w:divBdr>
        <w:top w:val="none" w:sz="0" w:space="0" w:color="auto"/>
        <w:left w:val="none" w:sz="0" w:space="0" w:color="auto"/>
        <w:bottom w:val="none" w:sz="0" w:space="0" w:color="auto"/>
        <w:right w:val="none" w:sz="0" w:space="0" w:color="auto"/>
      </w:divBdr>
    </w:div>
    <w:div w:id="1491367448">
      <w:bodyDiv w:val="1"/>
      <w:marLeft w:val="0"/>
      <w:marRight w:val="0"/>
      <w:marTop w:val="0"/>
      <w:marBottom w:val="0"/>
      <w:divBdr>
        <w:top w:val="none" w:sz="0" w:space="0" w:color="auto"/>
        <w:left w:val="none" w:sz="0" w:space="0" w:color="auto"/>
        <w:bottom w:val="none" w:sz="0" w:space="0" w:color="auto"/>
        <w:right w:val="none" w:sz="0" w:space="0" w:color="auto"/>
      </w:divBdr>
    </w:div>
    <w:div w:id="1492140441">
      <w:bodyDiv w:val="1"/>
      <w:marLeft w:val="0"/>
      <w:marRight w:val="0"/>
      <w:marTop w:val="0"/>
      <w:marBottom w:val="0"/>
      <w:divBdr>
        <w:top w:val="none" w:sz="0" w:space="0" w:color="auto"/>
        <w:left w:val="none" w:sz="0" w:space="0" w:color="auto"/>
        <w:bottom w:val="none" w:sz="0" w:space="0" w:color="auto"/>
        <w:right w:val="none" w:sz="0" w:space="0" w:color="auto"/>
      </w:divBdr>
    </w:div>
    <w:div w:id="1507819394">
      <w:bodyDiv w:val="1"/>
      <w:marLeft w:val="0"/>
      <w:marRight w:val="0"/>
      <w:marTop w:val="0"/>
      <w:marBottom w:val="0"/>
      <w:divBdr>
        <w:top w:val="none" w:sz="0" w:space="0" w:color="auto"/>
        <w:left w:val="none" w:sz="0" w:space="0" w:color="auto"/>
        <w:bottom w:val="none" w:sz="0" w:space="0" w:color="auto"/>
        <w:right w:val="none" w:sz="0" w:space="0" w:color="auto"/>
      </w:divBdr>
    </w:div>
    <w:div w:id="1547639130">
      <w:bodyDiv w:val="1"/>
      <w:marLeft w:val="0"/>
      <w:marRight w:val="0"/>
      <w:marTop w:val="0"/>
      <w:marBottom w:val="0"/>
      <w:divBdr>
        <w:top w:val="none" w:sz="0" w:space="0" w:color="auto"/>
        <w:left w:val="none" w:sz="0" w:space="0" w:color="auto"/>
        <w:bottom w:val="none" w:sz="0" w:space="0" w:color="auto"/>
        <w:right w:val="none" w:sz="0" w:space="0" w:color="auto"/>
      </w:divBdr>
    </w:div>
    <w:div w:id="1555463754">
      <w:bodyDiv w:val="1"/>
      <w:marLeft w:val="0"/>
      <w:marRight w:val="0"/>
      <w:marTop w:val="0"/>
      <w:marBottom w:val="0"/>
      <w:divBdr>
        <w:top w:val="none" w:sz="0" w:space="0" w:color="auto"/>
        <w:left w:val="none" w:sz="0" w:space="0" w:color="auto"/>
        <w:bottom w:val="none" w:sz="0" w:space="0" w:color="auto"/>
        <w:right w:val="none" w:sz="0" w:space="0" w:color="auto"/>
      </w:divBdr>
    </w:div>
    <w:div w:id="1556163777">
      <w:bodyDiv w:val="1"/>
      <w:marLeft w:val="0"/>
      <w:marRight w:val="0"/>
      <w:marTop w:val="0"/>
      <w:marBottom w:val="0"/>
      <w:divBdr>
        <w:top w:val="none" w:sz="0" w:space="0" w:color="auto"/>
        <w:left w:val="none" w:sz="0" w:space="0" w:color="auto"/>
        <w:bottom w:val="none" w:sz="0" w:space="0" w:color="auto"/>
        <w:right w:val="none" w:sz="0" w:space="0" w:color="auto"/>
      </w:divBdr>
    </w:div>
    <w:div w:id="1556700535">
      <w:bodyDiv w:val="1"/>
      <w:marLeft w:val="0"/>
      <w:marRight w:val="0"/>
      <w:marTop w:val="0"/>
      <w:marBottom w:val="0"/>
      <w:divBdr>
        <w:top w:val="none" w:sz="0" w:space="0" w:color="auto"/>
        <w:left w:val="none" w:sz="0" w:space="0" w:color="auto"/>
        <w:bottom w:val="none" w:sz="0" w:space="0" w:color="auto"/>
        <w:right w:val="none" w:sz="0" w:space="0" w:color="auto"/>
      </w:divBdr>
    </w:div>
    <w:div w:id="1571236686">
      <w:bodyDiv w:val="1"/>
      <w:marLeft w:val="0"/>
      <w:marRight w:val="0"/>
      <w:marTop w:val="0"/>
      <w:marBottom w:val="0"/>
      <w:divBdr>
        <w:top w:val="none" w:sz="0" w:space="0" w:color="auto"/>
        <w:left w:val="none" w:sz="0" w:space="0" w:color="auto"/>
        <w:bottom w:val="none" w:sz="0" w:space="0" w:color="auto"/>
        <w:right w:val="none" w:sz="0" w:space="0" w:color="auto"/>
      </w:divBdr>
    </w:div>
    <w:div w:id="1592154175">
      <w:bodyDiv w:val="1"/>
      <w:marLeft w:val="0"/>
      <w:marRight w:val="0"/>
      <w:marTop w:val="0"/>
      <w:marBottom w:val="0"/>
      <w:divBdr>
        <w:top w:val="none" w:sz="0" w:space="0" w:color="auto"/>
        <w:left w:val="none" w:sz="0" w:space="0" w:color="auto"/>
        <w:bottom w:val="none" w:sz="0" w:space="0" w:color="auto"/>
        <w:right w:val="none" w:sz="0" w:space="0" w:color="auto"/>
      </w:divBdr>
    </w:div>
    <w:div w:id="1594051794">
      <w:bodyDiv w:val="1"/>
      <w:marLeft w:val="0"/>
      <w:marRight w:val="0"/>
      <w:marTop w:val="0"/>
      <w:marBottom w:val="0"/>
      <w:divBdr>
        <w:top w:val="none" w:sz="0" w:space="0" w:color="auto"/>
        <w:left w:val="none" w:sz="0" w:space="0" w:color="auto"/>
        <w:bottom w:val="none" w:sz="0" w:space="0" w:color="auto"/>
        <w:right w:val="none" w:sz="0" w:space="0" w:color="auto"/>
      </w:divBdr>
    </w:div>
    <w:div w:id="1616672997">
      <w:bodyDiv w:val="1"/>
      <w:marLeft w:val="0"/>
      <w:marRight w:val="0"/>
      <w:marTop w:val="0"/>
      <w:marBottom w:val="0"/>
      <w:divBdr>
        <w:top w:val="none" w:sz="0" w:space="0" w:color="auto"/>
        <w:left w:val="none" w:sz="0" w:space="0" w:color="auto"/>
        <w:bottom w:val="none" w:sz="0" w:space="0" w:color="auto"/>
        <w:right w:val="none" w:sz="0" w:space="0" w:color="auto"/>
      </w:divBdr>
    </w:div>
    <w:div w:id="1622301748">
      <w:bodyDiv w:val="1"/>
      <w:marLeft w:val="0"/>
      <w:marRight w:val="0"/>
      <w:marTop w:val="0"/>
      <w:marBottom w:val="0"/>
      <w:divBdr>
        <w:top w:val="none" w:sz="0" w:space="0" w:color="auto"/>
        <w:left w:val="none" w:sz="0" w:space="0" w:color="auto"/>
        <w:bottom w:val="none" w:sz="0" w:space="0" w:color="auto"/>
        <w:right w:val="none" w:sz="0" w:space="0" w:color="auto"/>
      </w:divBdr>
    </w:div>
    <w:div w:id="1624923920">
      <w:bodyDiv w:val="1"/>
      <w:marLeft w:val="0"/>
      <w:marRight w:val="0"/>
      <w:marTop w:val="0"/>
      <w:marBottom w:val="0"/>
      <w:divBdr>
        <w:top w:val="none" w:sz="0" w:space="0" w:color="auto"/>
        <w:left w:val="none" w:sz="0" w:space="0" w:color="auto"/>
        <w:bottom w:val="none" w:sz="0" w:space="0" w:color="auto"/>
        <w:right w:val="none" w:sz="0" w:space="0" w:color="auto"/>
      </w:divBdr>
    </w:div>
    <w:div w:id="1624925445">
      <w:bodyDiv w:val="1"/>
      <w:marLeft w:val="0"/>
      <w:marRight w:val="0"/>
      <w:marTop w:val="0"/>
      <w:marBottom w:val="0"/>
      <w:divBdr>
        <w:top w:val="none" w:sz="0" w:space="0" w:color="auto"/>
        <w:left w:val="none" w:sz="0" w:space="0" w:color="auto"/>
        <w:bottom w:val="none" w:sz="0" w:space="0" w:color="auto"/>
        <w:right w:val="none" w:sz="0" w:space="0" w:color="auto"/>
      </w:divBdr>
    </w:div>
    <w:div w:id="1640960142">
      <w:bodyDiv w:val="1"/>
      <w:marLeft w:val="0"/>
      <w:marRight w:val="0"/>
      <w:marTop w:val="0"/>
      <w:marBottom w:val="0"/>
      <w:divBdr>
        <w:top w:val="none" w:sz="0" w:space="0" w:color="auto"/>
        <w:left w:val="none" w:sz="0" w:space="0" w:color="auto"/>
        <w:bottom w:val="none" w:sz="0" w:space="0" w:color="auto"/>
        <w:right w:val="none" w:sz="0" w:space="0" w:color="auto"/>
      </w:divBdr>
    </w:div>
    <w:div w:id="1644196285">
      <w:bodyDiv w:val="1"/>
      <w:marLeft w:val="0"/>
      <w:marRight w:val="0"/>
      <w:marTop w:val="0"/>
      <w:marBottom w:val="0"/>
      <w:divBdr>
        <w:top w:val="none" w:sz="0" w:space="0" w:color="auto"/>
        <w:left w:val="none" w:sz="0" w:space="0" w:color="auto"/>
        <w:bottom w:val="none" w:sz="0" w:space="0" w:color="auto"/>
        <w:right w:val="none" w:sz="0" w:space="0" w:color="auto"/>
      </w:divBdr>
    </w:div>
    <w:div w:id="1661226247">
      <w:bodyDiv w:val="1"/>
      <w:marLeft w:val="0"/>
      <w:marRight w:val="0"/>
      <w:marTop w:val="0"/>
      <w:marBottom w:val="0"/>
      <w:divBdr>
        <w:top w:val="none" w:sz="0" w:space="0" w:color="auto"/>
        <w:left w:val="none" w:sz="0" w:space="0" w:color="auto"/>
        <w:bottom w:val="none" w:sz="0" w:space="0" w:color="auto"/>
        <w:right w:val="none" w:sz="0" w:space="0" w:color="auto"/>
      </w:divBdr>
    </w:div>
    <w:div w:id="1668362282">
      <w:bodyDiv w:val="1"/>
      <w:marLeft w:val="0"/>
      <w:marRight w:val="0"/>
      <w:marTop w:val="0"/>
      <w:marBottom w:val="0"/>
      <w:divBdr>
        <w:top w:val="none" w:sz="0" w:space="0" w:color="auto"/>
        <w:left w:val="none" w:sz="0" w:space="0" w:color="auto"/>
        <w:bottom w:val="none" w:sz="0" w:space="0" w:color="auto"/>
        <w:right w:val="none" w:sz="0" w:space="0" w:color="auto"/>
      </w:divBdr>
    </w:div>
    <w:div w:id="1692220823">
      <w:bodyDiv w:val="1"/>
      <w:marLeft w:val="0"/>
      <w:marRight w:val="0"/>
      <w:marTop w:val="0"/>
      <w:marBottom w:val="0"/>
      <w:divBdr>
        <w:top w:val="none" w:sz="0" w:space="0" w:color="auto"/>
        <w:left w:val="none" w:sz="0" w:space="0" w:color="auto"/>
        <w:bottom w:val="none" w:sz="0" w:space="0" w:color="auto"/>
        <w:right w:val="none" w:sz="0" w:space="0" w:color="auto"/>
      </w:divBdr>
    </w:div>
    <w:div w:id="1701936389">
      <w:bodyDiv w:val="1"/>
      <w:marLeft w:val="0"/>
      <w:marRight w:val="0"/>
      <w:marTop w:val="0"/>
      <w:marBottom w:val="0"/>
      <w:divBdr>
        <w:top w:val="none" w:sz="0" w:space="0" w:color="auto"/>
        <w:left w:val="none" w:sz="0" w:space="0" w:color="auto"/>
        <w:bottom w:val="none" w:sz="0" w:space="0" w:color="auto"/>
        <w:right w:val="none" w:sz="0" w:space="0" w:color="auto"/>
      </w:divBdr>
    </w:div>
    <w:div w:id="1710111184">
      <w:bodyDiv w:val="1"/>
      <w:marLeft w:val="0"/>
      <w:marRight w:val="0"/>
      <w:marTop w:val="0"/>
      <w:marBottom w:val="0"/>
      <w:divBdr>
        <w:top w:val="none" w:sz="0" w:space="0" w:color="auto"/>
        <w:left w:val="none" w:sz="0" w:space="0" w:color="auto"/>
        <w:bottom w:val="none" w:sz="0" w:space="0" w:color="auto"/>
        <w:right w:val="none" w:sz="0" w:space="0" w:color="auto"/>
      </w:divBdr>
    </w:div>
    <w:div w:id="1732072693">
      <w:bodyDiv w:val="1"/>
      <w:marLeft w:val="0"/>
      <w:marRight w:val="0"/>
      <w:marTop w:val="0"/>
      <w:marBottom w:val="0"/>
      <w:divBdr>
        <w:top w:val="none" w:sz="0" w:space="0" w:color="auto"/>
        <w:left w:val="none" w:sz="0" w:space="0" w:color="auto"/>
        <w:bottom w:val="none" w:sz="0" w:space="0" w:color="auto"/>
        <w:right w:val="none" w:sz="0" w:space="0" w:color="auto"/>
      </w:divBdr>
    </w:div>
    <w:div w:id="1746679195">
      <w:bodyDiv w:val="1"/>
      <w:marLeft w:val="0"/>
      <w:marRight w:val="0"/>
      <w:marTop w:val="0"/>
      <w:marBottom w:val="0"/>
      <w:divBdr>
        <w:top w:val="none" w:sz="0" w:space="0" w:color="auto"/>
        <w:left w:val="none" w:sz="0" w:space="0" w:color="auto"/>
        <w:bottom w:val="none" w:sz="0" w:space="0" w:color="auto"/>
        <w:right w:val="none" w:sz="0" w:space="0" w:color="auto"/>
      </w:divBdr>
    </w:div>
    <w:div w:id="1797680395">
      <w:bodyDiv w:val="1"/>
      <w:marLeft w:val="0"/>
      <w:marRight w:val="0"/>
      <w:marTop w:val="0"/>
      <w:marBottom w:val="0"/>
      <w:divBdr>
        <w:top w:val="none" w:sz="0" w:space="0" w:color="auto"/>
        <w:left w:val="none" w:sz="0" w:space="0" w:color="auto"/>
        <w:bottom w:val="none" w:sz="0" w:space="0" w:color="auto"/>
        <w:right w:val="none" w:sz="0" w:space="0" w:color="auto"/>
      </w:divBdr>
    </w:div>
    <w:div w:id="1803231716">
      <w:bodyDiv w:val="1"/>
      <w:marLeft w:val="0"/>
      <w:marRight w:val="0"/>
      <w:marTop w:val="0"/>
      <w:marBottom w:val="0"/>
      <w:divBdr>
        <w:top w:val="none" w:sz="0" w:space="0" w:color="auto"/>
        <w:left w:val="none" w:sz="0" w:space="0" w:color="auto"/>
        <w:bottom w:val="none" w:sz="0" w:space="0" w:color="auto"/>
        <w:right w:val="none" w:sz="0" w:space="0" w:color="auto"/>
      </w:divBdr>
    </w:div>
    <w:div w:id="1859856301">
      <w:bodyDiv w:val="1"/>
      <w:marLeft w:val="0"/>
      <w:marRight w:val="0"/>
      <w:marTop w:val="0"/>
      <w:marBottom w:val="0"/>
      <w:divBdr>
        <w:top w:val="none" w:sz="0" w:space="0" w:color="auto"/>
        <w:left w:val="none" w:sz="0" w:space="0" w:color="auto"/>
        <w:bottom w:val="none" w:sz="0" w:space="0" w:color="auto"/>
        <w:right w:val="none" w:sz="0" w:space="0" w:color="auto"/>
      </w:divBdr>
    </w:div>
    <w:div w:id="1875118174">
      <w:bodyDiv w:val="1"/>
      <w:marLeft w:val="0"/>
      <w:marRight w:val="0"/>
      <w:marTop w:val="0"/>
      <w:marBottom w:val="0"/>
      <w:divBdr>
        <w:top w:val="none" w:sz="0" w:space="0" w:color="auto"/>
        <w:left w:val="none" w:sz="0" w:space="0" w:color="auto"/>
        <w:bottom w:val="none" w:sz="0" w:space="0" w:color="auto"/>
        <w:right w:val="none" w:sz="0" w:space="0" w:color="auto"/>
      </w:divBdr>
    </w:div>
    <w:div w:id="1884706755">
      <w:bodyDiv w:val="1"/>
      <w:marLeft w:val="0"/>
      <w:marRight w:val="0"/>
      <w:marTop w:val="0"/>
      <w:marBottom w:val="0"/>
      <w:divBdr>
        <w:top w:val="none" w:sz="0" w:space="0" w:color="auto"/>
        <w:left w:val="none" w:sz="0" w:space="0" w:color="auto"/>
        <w:bottom w:val="none" w:sz="0" w:space="0" w:color="auto"/>
        <w:right w:val="none" w:sz="0" w:space="0" w:color="auto"/>
      </w:divBdr>
    </w:div>
    <w:div w:id="1887452861">
      <w:bodyDiv w:val="1"/>
      <w:marLeft w:val="0"/>
      <w:marRight w:val="0"/>
      <w:marTop w:val="0"/>
      <w:marBottom w:val="0"/>
      <w:divBdr>
        <w:top w:val="none" w:sz="0" w:space="0" w:color="auto"/>
        <w:left w:val="none" w:sz="0" w:space="0" w:color="auto"/>
        <w:bottom w:val="none" w:sz="0" w:space="0" w:color="auto"/>
        <w:right w:val="none" w:sz="0" w:space="0" w:color="auto"/>
      </w:divBdr>
    </w:div>
    <w:div w:id="1921132344">
      <w:bodyDiv w:val="1"/>
      <w:marLeft w:val="0"/>
      <w:marRight w:val="0"/>
      <w:marTop w:val="0"/>
      <w:marBottom w:val="0"/>
      <w:divBdr>
        <w:top w:val="none" w:sz="0" w:space="0" w:color="auto"/>
        <w:left w:val="none" w:sz="0" w:space="0" w:color="auto"/>
        <w:bottom w:val="none" w:sz="0" w:space="0" w:color="auto"/>
        <w:right w:val="none" w:sz="0" w:space="0" w:color="auto"/>
      </w:divBdr>
    </w:div>
    <w:div w:id="1937592505">
      <w:bodyDiv w:val="1"/>
      <w:marLeft w:val="0"/>
      <w:marRight w:val="0"/>
      <w:marTop w:val="0"/>
      <w:marBottom w:val="0"/>
      <w:divBdr>
        <w:top w:val="none" w:sz="0" w:space="0" w:color="auto"/>
        <w:left w:val="none" w:sz="0" w:space="0" w:color="auto"/>
        <w:bottom w:val="none" w:sz="0" w:space="0" w:color="auto"/>
        <w:right w:val="none" w:sz="0" w:space="0" w:color="auto"/>
      </w:divBdr>
    </w:div>
    <w:div w:id="1938363287">
      <w:bodyDiv w:val="1"/>
      <w:marLeft w:val="0"/>
      <w:marRight w:val="0"/>
      <w:marTop w:val="0"/>
      <w:marBottom w:val="0"/>
      <w:divBdr>
        <w:top w:val="none" w:sz="0" w:space="0" w:color="auto"/>
        <w:left w:val="none" w:sz="0" w:space="0" w:color="auto"/>
        <w:bottom w:val="none" w:sz="0" w:space="0" w:color="auto"/>
        <w:right w:val="none" w:sz="0" w:space="0" w:color="auto"/>
      </w:divBdr>
    </w:div>
    <w:div w:id="1939630930">
      <w:bodyDiv w:val="1"/>
      <w:marLeft w:val="0"/>
      <w:marRight w:val="0"/>
      <w:marTop w:val="0"/>
      <w:marBottom w:val="0"/>
      <w:divBdr>
        <w:top w:val="none" w:sz="0" w:space="0" w:color="auto"/>
        <w:left w:val="none" w:sz="0" w:space="0" w:color="auto"/>
        <w:bottom w:val="none" w:sz="0" w:space="0" w:color="auto"/>
        <w:right w:val="none" w:sz="0" w:space="0" w:color="auto"/>
      </w:divBdr>
    </w:div>
    <w:div w:id="1956478700">
      <w:bodyDiv w:val="1"/>
      <w:marLeft w:val="0"/>
      <w:marRight w:val="0"/>
      <w:marTop w:val="0"/>
      <w:marBottom w:val="0"/>
      <w:divBdr>
        <w:top w:val="none" w:sz="0" w:space="0" w:color="auto"/>
        <w:left w:val="none" w:sz="0" w:space="0" w:color="auto"/>
        <w:bottom w:val="none" w:sz="0" w:space="0" w:color="auto"/>
        <w:right w:val="none" w:sz="0" w:space="0" w:color="auto"/>
      </w:divBdr>
    </w:div>
    <w:div w:id="1993826103">
      <w:bodyDiv w:val="1"/>
      <w:marLeft w:val="0"/>
      <w:marRight w:val="0"/>
      <w:marTop w:val="0"/>
      <w:marBottom w:val="0"/>
      <w:divBdr>
        <w:top w:val="none" w:sz="0" w:space="0" w:color="auto"/>
        <w:left w:val="none" w:sz="0" w:space="0" w:color="auto"/>
        <w:bottom w:val="none" w:sz="0" w:space="0" w:color="auto"/>
        <w:right w:val="none" w:sz="0" w:space="0" w:color="auto"/>
      </w:divBdr>
    </w:div>
    <w:div w:id="2001887502">
      <w:bodyDiv w:val="1"/>
      <w:marLeft w:val="0"/>
      <w:marRight w:val="0"/>
      <w:marTop w:val="0"/>
      <w:marBottom w:val="0"/>
      <w:divBdr>
        <w:top w:val="none" w:sz="0" w:space="0" w:color="auto"/>
        <w:left w:val="none" w:sz="0" w:space="0" w:color="auto"/>
        <w:bottom w:val="none" w:sz="0" w:space="0" w:color="auto"/>
        <w:right w:val="none" w:sz="0" w:space="0" w:color="auto"/>
      </w:divBdr>
    </w:div>
    <w:div w:id="2012295272">
      <w:bodyDiv w:val="1"/>
      <w:marLeft w:val="0"/>
      <w:marRight w:val="0"/>
      <w:marTop w:val="0"/>
      <w:marBottom w:val="0"/>
      <w:divBdr>
        <w:top w:val="none" w:sz="0" w:space="0" w:color="auto"/>
        <w:left w:val="none" w:sz="0" w:space="0" w:color="auto"/>
        <w:bottom w:val="none" w:sz="0" w:space="0" w:color="auto"/>
        <w:right w:val="none" w:sz="0" w:space="0" w:color="auto"/>
      </w:divBdr>
    </w:div>
    <w:div w:id="2046254232">
      <w:bodyDiv w:val="1"/>
      <w:marLeft w:val="0"/>
      <w:marRight w:val="0"/>
      <w:marTop w:val="0"/>
      <w:marBottom w:val="0"/>
      <w:divBdr>
        <w:top w:val="none" w:sz="0" w:space="0" w:color="auto"/>
        <w:left w:val="none" w:sz="0" w:space="0" w:color="auto"/>
        <w:bottom w:val="none" w:sz="0" w:space="0" w:color="auto"/>
        <w:right w:val="none" w:sz="0" w:space="0" w:color="auto"/>
      </w:divBdr>
    </w:div>
    <w:div w:id="2080251480">
      <w:bodyDiv w:val="1"/>
      <w:marLeft w:val="0"/>
      <w:marRight w:val="0"/>
      <w:marTop w:val="0"/>
      <w:marBottom w:val="0"/>
      <w:divBdr>
        <w:top w:val="none" w:sz="0" w:space="0" w:color="auto"/>
        <w:left w:val="none" w:sz="0" w:space="0" w:color="auto"/>
        <w:bottom w:val="none" w:sz="0" w:space="0" w:color="auto"/>
        <w:right w:val="none" w:sz="0" w:space="0" w:color="auto"/>
      </w:divBdr>
    </w:div>
    <w:div w:id="2080325315">
      <w:bodyDiv w:val="1"/>
      <w:marLeft w:val="0"/>
      <w:marRight w:val="0"/>
      <w:marTop w:val="0"/>
      <w:marBottom w:val="0"/>
      <w:divBdr>
        <w:top w:val="none" w:sz="0" w:space="0" w:color="auto"/>
        <w:left w:val="none" w:sz="0" w:space="0" w:color="auto"/>
        <w:bottom w:val="none" w:sz="0" w:space="0" w:color="auto"/>
        <w:right w:val="none" w:sz="0" w:space="0" w:color="auto"/>
      </w:divBdr>
    </w:div>
    <w:div w:id="2096895843">
      <w:bodyDiv w:val="1"/>
      <w:marLeft w:val="0"/>
      <w:marRight w:val="0"/>
      <w:marTop w:val="0"/>
      <w:marBottom w:val="0"/>
      <w:divBdr>
        <w:top w:val="none" w:sz="0" w:space="0" w:color="auto"/>
        <w:left w:val="none" w:sz="0" w:space="0" w:color="auto"/>
        <w:bottom w:val="none" w:sz="0" w:space="0" w:color="auto"/>
        <w:right w:val="none" w:sz="0" w:space="0" w:color="auto"/>
      </w:divBdr>
    </w:div>
    <w:div w:id="2117166517">
      <w:bodyDiv w:val="1"/>
      <w:marLeft w:val="0"/>
      <w:marRight w:val="0"/>
      <w:marTop w:val="0"/>
      <w:marBottom w:val="0"/>
      <w:divBdr>
        <w:top w:val="none" w:sz="0" w:space="0" w:color="auto"/>
        <w:left w:val="none" w:sz="0" w:space="0" w:color="auto"/>
        <w:bottom w:val="none" w:sz="0" w:space="0" w:color="auto"/>
        <w:right w:val="none" w:sz="0" w:space="0" w:color="auto"/>
      </w:divBdr>
    </w:div>
    <w:div w:id="2124686927">
      <w:bodyDiv w:val="1"/>
      <w:marLeft w:val="0"/>
      <w:marRight w:val="0"/>
      <w:marTop w:val="0"/>
      <w:marBottom w:val="0"/>
      <w:divBdr>
        <w:top w:val="none" w:sz="0" w:space="0" w:color="auto"/>
        <w:left w:val="none" w:sz="0" w:space="0" w:color="auto"/>
        <w:bottom w:val="none" w:sz="0" w:space="0" w:color="auto"/>
        <w:right w:val="none" w:sz="0" w:space="0" w:color="auto"/>
      </w:divBdr>
    </w:div>
    <w:div w:id="213799108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Official-document-learning\&#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F5BD0-0EF6-425B-8484-84BB35EE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181</TotalTime>
  <Pages>9</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Links>
    <vt:vector size="48" baseType="variant">
      <vt:variant>
        <vt:i4>1572921</vt:i4>
      </vt:variant>
      <vt:variant>
        <vt:i4>44</vt:i4>
      </vt:variant>
      <vt:variant>
        <vt:i4>0</vt:i4>
      </vt:variant>
      <vt:variant>
        <vt:i4>5</vt:i4>
      </vt:variant>
      <vt:variant>
        <vt:lpwstr/>
      </vt:variant>
      <vt:variant>
        <vt:lpwstr>_Toc25994665</vt:lpwstr>
      </vt:variant>
      <vt:variant>
        <vt:i4>1638457</vt:i4>
      </vt:variant>
      <vt:variant>
        <vt:i4>38</vt:i4>
      </vt:variant>
      <vt:variant>
        <vt:i4>0</vt:i4>
      </vt:variant>
      <vt:variant>
        <vt:i4>5</vt:i4>
      </vt:variant>
      <vt:variant>
        <vt:lpwstr/>
      </vt:variant>
      <vt:variant>
        <vt:lpwstr>_Toc25994664</vt:lpwstr>
      </vt:variant>
      <vt:variant>
        <vt:i4>1966137</vt:i4>
      </vt:variant>
      <vt:variant>
        <vt:i4>32</vt:i4>
      </vt:variant>
      <vt:variant>
        <vt:i4>0</vt:i4>
      </vt:variant>
      <vt:variant>
        <vt:i4>5</vt:i4>
      </vt:variant>
      <vt:variant>
        <vt:lpwstr/>
      </vt:variant>
      <vt:variant>
        <vt:lpwstr>_Toc25994663</vt:lpwstr>
      </vt:variant>
      <vt:variant>
        <vt:i4>2031673</vt:i4>
      </vt:variant>
      <vt:variant>
        <vt:i4>26</vt:i4>
      </vt:variant>
      <vt:variant>
        <vt:i4>0</vt:i4>
      </vt:variant>
      <vt:variant>
        <vt:i4>5</vt:i4>
      </vt:variant>
      <vt:variant>
        <vt:lpwstr/>
      </vt:variant>
      <vt:variant>
        <vt:lpwstr>_Toc25994662</vt:lpwstr>
      </vt:variant>
      <vt:variant>
        <vt:i4>1835065</vt:i4>
      </vt:variant>
      <vt:variant>
        <vt:i4>20</vt:i4>
      </vt:variant>
      <vt:variant>
        <vt:i4>0</vt:i4>
      </vt:variant>
      <vt:variant>
        <vt:i4>5</vt:i4>
      </vt:variant>
      <vt:variant>
        <vt:lpwstr/>
      </vt:variant>
      <vt:variant>
        <vt:lpwstr>_Toc25994661</vt:lpwstr>
      </vt:variant>
      <vt:variant>
        <vt:i4>1900601</vt:i4>
      </vt:variant>
      <vt:variant>
        <vt:i4>14</vt:i4>
      </vt:variant>
      <vt:variant>
        <vt:i4>0</vt:i4>
      </vt:variant>
      <vt:variant>
        <vt:i4>5</vt:i4>
      </vt:variant>
      <vt:variant>
        <vt:lpwstr/>
      </vt:variant>
      <vt:variant>
        <vt:lpwstr>_Toc25994660</vt:lpwstr>
      </vt:variant>
      <vt:variant>
        <vt:i4>1310778</vt:i4>
      </vt:variant>
      <vt:variant>
        <vt:i4>8</vt:i4>
      </vt:variant>
      <vt:variant>
        <vt:i4>0</vt:i4>
      </vt:variant>
      <vt:variant>
        <vt:i4>5</vt:i4>
      </vt:variant>
      <vt:variant>
        <vt:lpwstr/>
      </vt:variant>
      <vt:variant>
        <vt:lpwstr>_Toc25994659</vt:lpwstr>
      </vt:variant>
      <vt:variant>
        <vt:i4>1376314</vt:i4>
      </vt:variant>
      <vt:variant>
        <vt:i4>2</vt:i4>
      </vt:variant>
      <vt:variant>
        <vt:i4>0</vt:i4>
      </vt:variant>
      <vt:variant>
        <vt:i4>5</vt:i4>
      </vt:variant>
      <vt:variant>
        <vt:lpwstr/>
      </vt:variant>
      <vt:variant>
        <vt:lpwstr>_Toc25994658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dc:description/>
  <cp:lastModifiedBy>Legend</cp:lastModifiedBy>
  <cp:revision>21</cp:revision>
  <cp:lastPrinted>2014-05-19T11:37:00Z</cp:lastPrinted>
  <dcterms:created xsi:type="dcterms:W3CDTF">2019-11-30T06:32:00Z</dcterms:created>
  <dcterms:modified xsi:type="dcterms:W3CDTF">2019-11-30T09:34:00Z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